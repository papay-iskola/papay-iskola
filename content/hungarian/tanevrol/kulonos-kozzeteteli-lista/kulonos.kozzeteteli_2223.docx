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B2" w:rsidRDefault="002F47B2" w:rsidP="00914227">
      <w:pPr>
        <w:jc w:val="center"/>
        <w:rPr>
          <w:sz w:val="24"/>
          <w:szCs w:val="24"/>
        </w:rPr>
      </w:pPr>
      <w:r>
        <w:rPr>
          <w:sz w:val="24"/>
          <w:szCs w:val="24"/>
        </w:rPr>
        <w:t>Pápay Ágoston Általános Iskola</w:t>
      </w:r>
      <w:r w:rsidRPr="00DF66DA">
        <w:rPr>
          <w:sz w:val="24"/>
          <w:szCs w:val="24"/>
        </w:rPr>
        <w:t xml:space="preserve">, Készségfejlesztő </w:t>
      </w:r>
      <w:r>
        <w:rPr>
          <w:sz w:val="24"/>
          <w:szCs w:val="24"/>
        </w:rPr>
        <w:t>I</w:t>
      </w:r>
      <w:r w:rsidRPr="00DF66DA">
        <w:rPr>
          <w:sz w:val="24"/>
          <w:szCs w:val="24"/>
        </w:rPr>
        <w:t xml:space="preserve">skola és </w:t>
      </w:r>
    </w:p>
    <w:p w:rsidR="002F47B2" w:rsidRDefault="002F47B2" w:rsidP="00914227">
      <w:pPr>
        <w:jc w:val="center"/>
        <w:rPr>
          <w:sz w:val="24"/>
          <w:szCs w:val="24"/>
        </w:rPr>
      </w:pPr>
      <w:r>
        <w:rPr>
          <w:sz w:val="24"/>
          <w:szCs w:val="24"/>
        </w:rPr>
        <w:t>Kollégium</w:t>
      </w:r>
    </w:p>
    <w:p w:rsidR="002F47B2" w:rsidRDefault="002F47B2" w:rsidP="00914227">
      <w:pPr>
        <w:jc w:val="center"/>
        <w:rPr>
          <w:sz w:val="24"/>
          <w:szCs w:val="24"/>
        </w:rPr>
      </w:pPr>
      <w:r>
        <w:rPr>
          <w:sz w:val="24"/>
          <w:szCs w:val="24"/>
        </w:rPr>
        <w:t>2462 Martonvásár, Bajcsy-Zsilinszky E. u. 32.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  <w:r w:rsidRPr="00DF66DA">
        <w:rPr>
          <w:caps/>
          <w:sz w:val="52"/>
          <w:szCs w:val="52"/>
        </w:rPr>
        <w:t>Különös közzétételi lista</w:t>
      </w:r>
    </w:p>
    <w:p w:rsidR="002F47B2" w:rsidRDefault="002F47B2" w:rsidP="00914227">
      <w:pPr>
        <w:jc w:val="center"/>
        <w:rPr>
          <w:caps/>
          <w:sz w:val="52"/>
          <w:szCs w:val="52"/>
        </w:rPr>
      </w:pPr>
      <w:r w:rsidRPr="00DF66DA">
        <w:rPr>
          <w:caps/>
          <w:sz w:val="52"/>
          <w:szCs w:val="52"/>
        </w:rPr>
        <w:t>a nevelési-oktatási intézmények</w:t>
      </w:r>
    </w:p>
    <w:p w:rsidR="002F47B2" w:rsidRDefault="002F47B2" w:rsidP="00914227">
      <w:pPr>
        <w:jc w:val="center"/>
        <w:rPr>
          <w:caps/>
          <w:sz w:val="52"/>
          <w:szCs w:val="52"/>
        </w:rPr>
      </w:pPr>
      <w:r w:rsidRPr="00DF66DA">
        <w:rPr>
          <w:caps/>
          <w:sz w:val="52"/>
          <w:szCs w:val="52"/>
        </w:rPr>
        <w:t>részére</w:t>
      </w: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caps/>
          <w:sz w:val="52"/>
          <w:szCs w:val="52"/>
        </w:rPr>
      </w:pPr>
    </w:p>
    <w:p w:rsidR="002F47B2" w:rsidRDefault="002F47B2" w:rsidP="00914227">
      <w:pPr>
        <w:jc w:val="center"/>
        <w:rPr>
          <w:sz w:val="24"/>
          <w:szCs w:val="24"/>
        </w:rPr>
      </w:pPr>
      <w:r w:rsidRPr="00DF66DA">
        <w:rPr>
          <w:sz w:val="24"/>
          <w:szCs w:val="24"/>
        </w:rPr>
        <w:t>10. számú melléklet a 11/1994.(VI.8.) MKM rendelet és a 32/2008(XI.24.)</w:t>
      </w:r>
    </w:p>
    <w:p w:rsidR="002F47B2" w:rsidRDefault="002F47B2" w:rsidP="00914227">
      <w:pPr>
        <w:jc w:val="center"/>
        <w:rPr>
          <w:sz w:val="24"/>
          <w:szCs w:val="24"/>
        </w:rPr>
      </w:pPr>
      <w:r w:rsidRPr="00DF66DA">
        <w:rPr>
          <w:sz w:val="24"/>
          <w:szCs w:val="24"/>
        </w:rPr>
        <w:t xml:space="preserve"> OKM rendelet alapján</w:t>
      </w:r>
    </w:p>
    <w:p w:rsidR="002F47B2" w:rsidRDefault="002F47B2" w:rsidP="00914227">
      <w:pPr>
        <w:jc w:val="center"/>
        <w:rPr>
          <w:sz w:val="24"/>
          <w:szCs w:val="24"/>
        </w:rPr>
      </w:pPr>
    </w:p>
    <w:p w:rsidR="002F47B2" w:rsidRDefault="002F47B2" w:rsidP="00914227">
      <w:pPr>
        <w:jc w:val="center"/>
        <w:rPr>
          <w:sz w:val="24"/>
          <w:szCs w:val="24"/>
        </w:rPr>
      </w:pPr>
    </w:p>
    <w:p w:rsidR="002F47B2" w:rsidRDefault="002F47B2" w:rsidP="00914227">
      <w:pPr>
        <w:jc w:val="center"/>
        <w:rPr>
          <w:sz w:val="24"/>
          <w:szCs w:val="24"/>
        </w:rPr>
      </w:pPr>
    </w:p>
    <w:p w:rsidR="002F47B2" w:rsidRDefault="002F47B2" w:rsidP="00914227">
      <w:pPr>
        <w:jc w:val="center"/>
        <w:rPr>
          <w:sz w:val="24"/>
          <w:szCs w:val="24"/>
        </w:rPr>
      </w:pPr>
    </w:p>
    <w:p w:rsidR="002F47B2" w:rsidRDefault="002F47B2" w:rsidP="00914227">
      <w:pPr>
        <w:jc w:val="center"/>
        <w:rPr>
          <w:sz w:val="24"/>
          <w:szCs w:val="24"/>
        </w:rPr>
      </w:pPr>
    </w:p>
    <w:p w:rsidR="002F47B2" w:rsidRPr="00DF66DA" w:rsidRDefault="002F47B2" w:rsidP="00914227">
      <w:pPr>
        <w:jc w:val="both"/>
        <w:rPr>
          <w:b/>
          <w:sz w:val="24"/>
          <w:szCs w:val="24"/>
        </w:rPr>
      </w:pPr>
      <w:r w:rsidRPr="00DF66DA">
        <w:rPr>
          <w:b/>
          <w:sz w:val="24"/>
          <w:szCs w:val="24"/>
        </w:rPr>
        <w:t>1. A pedagógusok iskolai végzettsége és szakképzettsége, hozzárendelve a helyi tanterv tantárgyfelosztásához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184"/>
        <w:gridCol w:w="2376"/>
      </w:tblGrid>
      <w:tr w:rsidR="002F47B2" w:rsidRPr="009475A2" w:rsidTr="00E44058">
        <w:tc>
          <w:tcPr>
            <w:tcW w:w="1728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Pedagógusok</w:t>
            </w:r>
          </w:p>
        </w:tc>
        <w:tc>
          <w:tcPr>
            <w:tcW w:w="5184" w:type="dxa"/>
          </w:tcPr>
          <w:p w:rsidR="002F47B2" w:rsidRPr="00B6166F" w:rsidRDefault="002F47B2" w:rsidP="00E44058">
            <w:pPr>
              <w:jc w:val="center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Végzettség, szakképzettség</w:t>
            </w:r>
          </w:p>
        </w:tc>
        <w:tc>
          <w:tcPr>
            <w:tcW w:w="2376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Tantárgyfelosztás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8E7E7C" w:rsidRDefault="002F47B2" w:rsidP="00A0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</w:t>
            </w:r>
            <w:r w:rsidRPr="008E7E7C">
              <w:rPr>
                <w:sz w:val="24"/>
                <w:szCs w:val="24"/>
              </w:rPr>
              <w:t>vodapedagógus</w:t>
            </w:r>
          </w:p>
          <w:p w:rsidR="002F47B2" w:rsidRPr="008E7E7C" w:rsidRDefault="002F47B2" w:rsidP="00A06600">
            <w:pPr>
              <w:rPr>
                <w:sz w:val="24"/>
                <w:szCs w:val="24"/>
              </w:rPr>
            </w:pPr>
            <w:r w:rsidRPr="008E7E7C">
              <w:rPr>
                <w:sz w:val="24"/>
                <w:szCs w:val="24"/>
              </w:rPr>
              <w:t xml:space="preserve">tanító </w:t>
            </w:r>
          </w:p>
          <w:p w:rsidR="002F47B2" w:rsidRPr="008E7E7C" w:rsidRDefault="002F47B2" w:rsidP="00A06600">
            <w:pPr>
              <w:rPr>
                <w:sz w:val="24"/>
                <w:szCs w:val="24"/>
              </w:rPr>
            </w:pPr>
            <w:r w:rsidRPr="008E7E7C">
              <w:rPr>
                <w:sz w:val="24"/>
                <w:szCs w:val="24"/>
              </w:rPr>
              <w:t>gyógypedagógus, tanulásban akadályozottak pedagógiája szakos tanár</w:t>
            </w:r>
          </w:p>
          <w:p w:rsidR="002F47B2" w:rsidRPr="00B6166F" w:rsidRDefault="002F47B2" w:rsidP="00A06600">
            <w:pPr>
              <w:rPr>
                <w:sz w:val="24"/>
                <w:szCs w:val="24"/>
              </w:rPr>
            </w:pPr>
            <w:r w:rsidRPr="008E7E7C">
              <w:rPr>
                <w:sz w:val="24"/>
                <w:szCs w:val="24"/>
              </w:rPr>
              <w:t>közoktatási vezető</w:t>
            </w:r>
          </w:p>
        </w:tc>
        <w:tc>
          <w:tcPr>
            <w:tcW w:w="2376" w:type="dxa"/>
          </w:tcPr>
          <w:p w:rsidR="002F47B2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intézményvezető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8660CF" w:rsidRDefault="002F47B2" w:rsidP="00027F20">
            <w:pPr>
              <w:rPr>
                <w:sz w:val="24"/>
                <w:szCs w:val="24"/>
              </w:rPr>
            </w:pPr>
            <w:r w:rsidRPr="008660CF">
              <w:rPr>
                <w:sz w:val="24"/>
                <w:szCs w:val="24"/>
              </w:rPr>
              <w:t>Informatika tanár</w:t>
            </w:r>
          </w:p>
          <w:p w:rsidR="002F47B2" w:rsidRDefault="002F47B2" w:rsidP="00027F20">
            <w:pPr>
              <w:rPr>
                <w:sz w:val="24"/>
                <w:szCs w:val="24"/>
              </w:rPr>
            </w:pPr>
            <w:r w:rsidRPr="008660CF">
              <w:rPr>
                <w:sz w:val="24"/>
                <w:szCs w:val="24"/>
              </w:rPr>
              <w:t xml:space="preserve">gyógypedagógus, </w:t>
            </w:r>
            <w:r>
              <w:rPr>
                <w:sz w:val="24"/>
                <w:szCs w:val="24"/>
              </w:rPr>
              <w:t>értelmileg</w:t>
            </w:r>
            <w:r w:rsidRPr="008660CF">
              <w:rPr>
                <w:sz w:val="24"/>
                <w:szCs w:val="24"/>
              </w:rPr>
              <w:t xml:space="preserve"> akadályozottak pedagógiája szakos tanár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Intézményegység-vezető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A0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iskolai tanító, fejlesztőpedagógus</w:t>
            </w:r>
          </w:p>
        </w:tc>
        <w:tc>
          <w:tcPr>
            <w:tcW w:w="2376" w:type="dxa"/>
          </w:tcPr>
          <w:p w:rsidR="002F47B2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autista csoport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060772" w:rsidRDefault="002F47B2" w:rsidP="00A0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Viselkedéselemző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060772">
              <w:rPr>
                <w:sz w:val="24"/>
                <w:szCs w:val="24"/>
              </w:rPr>
              <w:t>autista csoport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osztálytanító</w:t>
            </w:r>
          </w:p>
        </w:tc>
      </w:tr>
      <w:tr w:rsidR="002F47B2" w:rsidTr="00E44058">
        <w:tc>
          <w:tcPr>
            <w:tcW w:w="1728" w:type="dxa"/>
          </w:tcPr>
          <w:p w:rsidR="002F47B2" w:rsidRPr="0006077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060772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oligofrénpedagógia</w:t>
            </w:r>
            <w:r>
              <w:rPr>
                <w:sz w:val="24"/>
                <w:szCs w:val="24"/>
              </w:rPr>
              <w:t>-szomatopedagógia</w:t>
            </w:r>
            <w:r w:rsidRPr="00060772">
              <w:rPr>
                <w:sz w:val="24"/>
                <w:szCs w:val="24"/>
              </w:rPr>
              <w:t xml:space="preserve"> szakos tanár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060772">
              <w:rPr>
                <w:sz w:val="24"/>
                <w:szCs w:val="24"/>
              </w:rPr>
              <w:t>autista csoport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osztálytanító</w:t>
            </w:r>
            <w:r>
              <w:rPr>
                <w:sz w:val="24"/>
                <w:szCs w:val="24"/>
              </w:rPr>
              <w:t xml:space="preserve">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06077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Szociálpedagógus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060772">
              <w:rPr>
                <w:sz w:val="24"/>
                <w:szCs w:val="24"/>
              </w:rPr>
              <w:t>autista csoport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osztálytanító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általános iskolai tanár</w:t>
            </w:r>
            <w:r>
              <w:rPr>
                <w:sz w:val="24"/>
                <w:szCs w:val="24"/>
              </w:rPr>
              <w:t>,</w:t>
            </w:r>
          </w:p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konduktor-tanító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fejlesztő iskolai osztálytanító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Értelmileg akadályozottak pedagógiája szakos tanár, szomatoterapeauta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fejlesztő iskola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osztálytanító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Óvodapedagógus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fejlesztő iskola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osztálytanító</w:t>
            </w:r>
            <w:r>
              <w:rPr>
                <w:sz w:val="24"/>
                <w:szCs w:val="24"/>
              </w:rPr>
              <w:t xml:space="preserve"> </w:t>
            </w:r>
            <w:r w:rsidRPr="00B6166F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Értelmileg akadályozottak </w:t>
            </w:r>
            <w:r w:rsidRPr="008660CF">
              <w:rPr>
                <w:sz w:val="24"/>
                <w:szCs w:val="24"/>
              </w:rPr>
              <w:t>pedagógiája szakos tanár</w:t>
            </w:r>
            <w:r>
              <w:rPr>
                <w:sz w:val="24"/>
                <w:szCs w:val="24"/>
              </w:rPr>
              <w:t>,</w:t>
            </w:r>
          </w:p>
          <w:p w:rsidR="002F47B2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Speciális pedagógia szakos tanár,</w:t>
            </w:r>
          </w:p>
          <w:p w:rsidR="002F47B2" w:rsidRPr="00B6166F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Szakpedagógus</w:t>
            </w:r>
          </w:p>
        </w:tc>
        <w:tc>
          <w:tcPr>
            <w:tcW w:w="2376" w:type="dxa"/>
          </w:tcPr>
          <w:p w:rsidR="002F47B2" w:rsidRPr="0035530C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1-2-3.osztály </w:t>
            </w:r>
            <w:r w:rsidRPr="0035530C">
              <w:rPr>
                <w:sz w:val="24"/>
                <w:szCs w:val="24"/>
              </w:rPr>
              <w:t xml:space="preserve">osztálytanító </w:t>
            </w:r>
          </w:p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35530C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általános iskolai tanító</w:t>
            </w:r>
          </w:p>
        </w:tc>
        <w:tc>
          <w:tcPr>
            <w:tcW w:w="2376" w:type="dxa"/>
          </w:tcPr>
          <w:p w:rsidR="002F47B2" w:rsidRPr="0035530C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4-5. </w:t>
            </w:r>
            <w:r w:rsidRPr="0035530C">
              <w:rPr>
                <w:sz w:val="24"/>
                <w:szCs w:val="24"/>
              </w:rPr>
              <w:t xml:space="preserve">osztály osztálytanító </w:t>
            </w:r>
          </w:p>
          <w:p w:rsidR="002F47B2" w:rsidRDefault="002F47B2" w:rsidP="00027F20">
            <w:pPr>
              <w:jc w:val="both"/>
              <w:rPr>
                <w:sz w:val="24"/>
                <w:szCs w:val="24"/>
              </w:rPr>
            </w:pPr>
            <w:r w:rsidRPr="0035530C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pszichopedagógus</w:t>
            </w:r>
            <w:r w:rsidRPr="00B6166F">
              <w:rPr>
                <w:sz w:val="24"/>
                <w:szCs w:val="24"/>
              </w:rPr>
              <w:t xml:space="preserve"> szakos gyógypedagógiai tanár</w:t>
            </w:r>
          </w:p>
        </w:tc>
        <w:tc>
          <w:tcPr>
            <w:tcW w:w="2376" w:type="dxa"/>
          </w:tcPr>
          <w:p w:rsidR="002F47B2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6-7. osztálytanító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E44058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Szociálpedagógus,</w:t>
            </w:r>
          </w:p>
          <w:p w:rsidR="002F47B2" w:rsidRPr="003A0E93" w:rsidRDefault="002F47B2" w:rsidP="00027F20">
            <w:pPr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2F47B2" w:rsidRPr="0035530C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7-8. osztály </w:t>
            </w:r>
            <w:r w:rsidRPr="0035530C">
              <w:rPr>
                <w:sz w:val="24"/>
                <w:szCs w:val="24"/>
              </w:rPr>
              <w:t xml:space="preserve">osztálytanító </w:t>
            </w:r>
          </w:p>
          <w:p w:rsidR="002F47B2" w:rsidRPr="0035530C" w:rsidRDefault="002F47B2" w:rsidP="00027F20">
            <w:pPr>
              <w:jc w:val="both"/>
              <w:rPr>
                <w:sz w:val="24"/>
                <w:szCs w:val="24"/>
              </w:rPr>
            </w:pPr>
            <w:r w:rsidRPr="0035530C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A06600">
              <w:rPr>
                <w:sz w:val="24"/>
                <w:szCs w:val="24"/>
              </w:rPr>
              <w:t xml:space="preserve">okleveles történelem szakos bölcsész és tanár, </w:t>
            </w:r>
            <w:r>
              <w:rPr>
                <w:sz w:val="24"/>
                <w:szCs w:val="24"/>
              </w:rPr>
              <w:t xml:space="preserve">földrajz szakos tanár; </w:t>
            </w:r>
            <w:r w:rsidRPr="00A06600">
              <w:rPr>
                <w:sz w:val="24"/>
                <w:szCs w:val="24"/>
              </w:rPr>
              <w:t>gyógypedagógus, tanulásban akadályozottak pedagógiája szakos tanár</w:t>
            </w:r>
          </w:p>
        </w:tc>
        <w:tc>
          <w:tcPr>
            <w:tcW w:w="2376" w:type="dxa"/>
          </w:tcPr>
          <w:p w:rsidR="002F47B2" w:rsidRPr="0035530C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35530C">
              <w:rPr>
                <w:sz w:val="24"/>
                <w:szCs w:val="24"/>
              </w:rPr>
              <w:t xml:space="preserve">osztály osztálytanító </w:t>
            </w:r>
          </w:p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35530C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oligofrénpedagógia</w:t>
            </w:r>
            <w:r>
              <w:rPr>
                <w:sz w:val="24"/>
                <w:szCs w:val="24"/>
              </w:rPr>
              <w:t>-szurdopedagógia</w:t>
            </w:r>
            <w:r w:rsidRPr="00060772">
              <w:rPr>
                <w:sz w:val="24"/>
                <w:szCs w:val="24"/>
              </w:rPr>
              <w:t xml:space="preserve"> szakos tanár</w:t>
            </w:r>
          </w:p>
        </w:tc>
        <w:tc>
          <w:tcPr>
            <w:tcW w:w="2376" w:type="dxa"/>
          </w:tcPr>
          <w:p w:rsidR="002F47B2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9-10. osztály </w:t>
            </w:r>
            <w:r w:rsidRPr="00B6166F">
              <w:rPr>
                <w:sz w:val="24"/>
                <w:szCs w:val="24"/>
              </w:rPr>
              <w:t>osztálytanító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02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Szociálpedagógus</w:t>
            </w:r>
          </w:p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3A0E93">
              <w:rPr>
                <w:sz w:val="24"/>
                <w:szCs w:val="24"/>
              </w:rPr>
              <w:t>gyógypedagógus, értelmileg akadályozottak pedagógiája szakirányon</w:t>
            </w:r>
          </w:p>
        </w:tc>
        <w:tc>
          <w:tcPr>
            <w:tcW w:w="2376" w:type="dxa"/>
          </w:tcPr>
          <w:p w:rsidR="002F47B2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I/11. osztály </w:t>
            </w:r>
            <w:r w:rsidRPr="00B6166F">
              <w:rPr>
                <w:sz w:val="24"/>
                <w:szCs w:val="24"/>
              </w:rPr>
              <w:t>osztálytanító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5678B9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gyógypedagógus, értelmileg akadályozottak pedagógiája szakos tanár</w:t>
            </w:r>
            <w:r>
              <w:rPr>
                <w:sz w:val="24"/>
                <w:szCs w:val="24"/>
              </w:rPr>
              <w:t>,</w:t>
            </w:r>
          </w:p>
          <w:p w:rsidR="002F47B2" w:rsidRPr="00B6166F" w:rsidRDefault="002F47B2" w:rsidP="005678B9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szociálpedagógus</w:t>
            </w:r>
            <w:r>
              <w:rPr>
                <w:sz w:val="24"/>
                <w:szCs w:val="24"/>
              </w:rPr>
              <w:t>,</w:t>
            </w:r>
          </w:p>
          <w:p w:rsidR="002F47B2" w:rsidRPr="00B6166F" w:rsidRDefault="002F47B2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felső</w:t>
            </w:r>
            <w:r w:rsidRPr="00B6166F">
              <w:rPr>
                <w:sz w:val="24"/>
                <w:szCs w:val="24"/>
              </w:rPr>
              <w:t>fokú végzettségű óvónő</w:t>
            </w:r>
          </w:p>
        </w:tc>
        <w:tc>
          <w:tcPr>
            <w:tcW w:w="2376" w:type="dxa"/>
          </w:tcPr>
          <w:p w:rsidR="002F47B2" w:rsidRDefault="002F47B2" w:rsidP="005678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I/12. osztály </w:t>
            </w:r>
            <w:r w:rsidRPr="00B6166F">
              <w:rPr>
                <w:sz w:val="24"/>
                <w:szCs w:val="24"/>
              </w:rPr>
              <w:t>osztálytanító 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8660CF" w:rsidRDefault="002F47B2" w:rsidP="0026458F">
            <w:pPr>
              <w:rPr>
                <w:sz w:val="24"/>
                <w:szCs w:val="24"/>
              </w:rPr>
            </w:pPr>
            <w:r w:rsidRPr="008660CF">
              <w:rPr>
                <w:sz w:val="24"/>
                <w:szCs w:val="24"/>
              </w:rPr>
              <w:t>Informatika tanár</w:t>
            </w:r>
          </w:p>
          <w:p w:rsidR="002F47B2" w:rsidRDefault="002F47B2" w:rsidP="0026458F">
            <w:pPr>
              <w:rPr>
                <w:sz w:val="24"/>
                <w:szCs w:val="24"/>
              </w:rPr>
            </w:pPr>
            <w:r w:rsidRPr="008660CF">
              <w:rPr>
                <w:sz w:val="24"/>
                <w:szCs w:val="24"/>
              </w:rPr>
              <w:t xml:space="preserve">gyógypedagógus, </w:t>
            </w:r>
            <w:r>
              <w:rPr>
                <w:sz w:val="24"/>
                <w:szCs w:val="24"/>
              </w:rPr>
              <w:t>értelmileg</w:t>
            </w:r>
            <w:r w:rsidRPr="008660CF">
              <w:rPr>
                <w:sz w:val="24"/>
                <w:szCs w:val="24"/>
              </w:rPr>
              <w:t xml:space="preserve"> akadályozottak pedagógiája szakos tanár</w:t>
            </w:r>
          </w:p>
        </w:tc>
        <w:tc>
          <w:tcPr>
            <w:tcW w:w="2376" w:type="dxa"/>
          </w:tcPr>
          <w:p w:rsidR="002F47B2" w:rsidRPr="00B6166F" w:rsidRDefault="002F47B2" w:rsidP="00226C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II/11-12.</w:t>
            </w:r>
            <w:r w:rsidRPr="00B6166F">
              <w:rPr>
                <w:sz w:val="24"/>
                <w:szCs w:val="24"/>
              </w:rPr>
              <w:t xml:space="preserve"> osztály osztálytanító</w:t>
            </w:r>
          </w:p>
          <w:p w:rsidR="002F47B2" w:rsidRPr="00B6166F" w:rsidRDefault="002F47B2" w:rsidP="00226CAE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A06600">
            <w:pPr>
              <w:rPr>
                <w:sz w:val="24"/>
                <w:szCs w:val="24"/>
              </w:rPr>
            </w:pPr>
            <w:r w:rsidRPr="00D15F6A">
              <w:rPr>
                <w:sz w:val="24"/>
                <w:szCs w:val="24"/>
              </w:rPr>
              <w:t>gyógypedagógus, értelmileg akadályozottak pedagógiája szakos tanár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II/12.</w:t>
            </w:r>
            <w:r w:rsidRPr="00B6166F">
              <w:rPr>
                <w:sz w:val="24"/>
                <w:szCs w:val="24"/>
              </w:rPr>
              <w:t xml:space="preserve"> osztály osztálytanító</w:t>
            </w:r>
          </w:p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osztályfőnök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A0660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növénytermesztési mérnök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szakoktató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A0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Népi kismesterségek oktatója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szakoktató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422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Kerámiaműves, népi kézműves oktató</w:t>
            </w:r>
          </w:p>
        </w:tc>
        <w:tc>
          <w:tcPr>
            <w:tcW w:w="2376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szakoktató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422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Ipari formatervező,</w:t>
            </w:r>
          </w:p>
          <w:p w:rsidR="002F47B2" w:rsidRPr="00B6166F" w:rsidRDefault="002F47B2" w:rsidP="00422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Vizuális és környezetkultúra tanár</w:t>
            </w:r>
          </w:p>
        </w:tc>
        <w:tc>
          <w:tcPr>
            <w:tcW w:w="2376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szakoktató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3A0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Szociális munkás, közösségszervező szakirányon,</w:t>
            </w:r>
          </w:p>
          <w:p w:rsidR="002F47B2" w:rsidRPr="00B6166F" w:rsidRDefault="002F47B2" w:rsidP="003A0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Hittanár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betanító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A0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Sportedző</w:t>
            </w:r>
          </w:p>
        </w:tc>
        <w:tc>
          <w:tcPr>
            <w:tcW w:w="2376" w:type="dxa"/>
          </w:tcPr>
          <w:p w:rsidR="002F47B2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betanító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A0660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általános iskolai tanító</w:t>
            </w:r>
            <w:r>
              <w:rPr>
                <w:sz w:val="24"/>
                <w:szCs w:val="24"/>
              </w:rPr>
              <w:t>, gyógypedagógus szakos logopédiai tanár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Betanító, logopédus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9335EC" w:rsidRDefault="002F47B2" w:rsidP="00A06600">
            <w:pPr>
              <w:rPr>
                <w:sz w:val="24"/>
                <w:szCs w:val="24"/>
              </w:rPr>
            </w:pPr>
            <w:r w:rsidRPr="009335EC">
              <w:rPr>
                <w:sz w:val="24"/>
                <w:szCs w:val="24"/>
              </w:rPr>
              <w:t>gyógypedagógus, szomatopedagógia szakirányon</w:t>
            </w:r>
          </w:p>
        </w:tc>
        <w:tc>
          <w:tcPr>
            <w:tcW w:w="2376" w:type="dxa"/>
          </w:tcPr>
          <w:p w:rsidR="002F47B2" w:rsidRPr="00B6166F" w:rsidRDefault="002F47B2" w:rsidP="00A066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betanító, mozgásfejlesztő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EB5F41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általános iskolai tanító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EB5F41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Szociálpedagógus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027F20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Szociálpedagógus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EB5F41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oligofrénpedagógia- pszichopedagógia szakos gyógypedagógiai tanár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B6166F" w:rsidRDefault="002F47B2" w:rsidP="00EB5F41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felsőfokú végzettségű óvónő</w:t>
            </w:r>
          </w:p>
          <w:p w:rsidR="002F47B2" w:rsidRPr="00B6166F" w:rsidRDefault="002F47B2" w:rsidP="00EB5F41">
            <w:pPr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gyógypedagógus, tanulásban akadályozottak pedagógiája szakos tanár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Default="002F47B2" w:rsidP="000A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óvodapedagógus</w:t>
            </w:r>
          </w:p>
        </w:tc>
        <w:tc>
          <w:tcPr>
            <w:tcW w:w="2376" w:type="dxa"/>
          </w:tcPr>
          <w:p w:rsidR="002F47B2" w:rsidRPr="00B6166F" w:rsidRDefault="002F47B2" w:rsidP="00EB5F41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nevelőtanár</w:t>
            </w:r>
          </w:p>
        </w:tc>
      </w:tr>
      <w:tr w:rsidR="002F47B2" w:rsidTr="00E44058">
        <w:tc>
          <w:tcPr>
            <w:tcW w:w="1728" w:type="dxa"/>
          </w:tcPr>
          <w:p w:rsidR="002F47B2" w:rsidRPr="00B6166F" w:rsidRDefault="002F47B2" w:rsidP="00E44058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184" w:type="dxa"/>
          </w:tcPr>
          <w:p w:rsidR="002F47B2" w:rsidRPr="00216CFF" w:rsidRDefault="002F47B2" w:rsidP="00EB5F41">
            <w:pPr>
              <w:rPr>
                <w:sz w:val="24"/>
                <w:szCs w:val="24"/>
              </w:rPr>
            </w:pPr>
            <w:r w:rsidRPr="00216CFF">
              <w:rPr>
                <w:sz w:val="24"/>
                <w:szCs w:val="24"/>
              </w:rPr>
              <w:t>gyógypedagógus pszichopedagógia szakirányon,</w:t>
            </w:r>
          </w:p>
          <w:p w:rsidR="002F47B2" w:rsidRPr="00216CFF" w:rsidRDefault="002F47B2" w:rsidP="00EB5F41">
            <w:pPr>
              <w:rPr>
                <w:sz w:val="24"/>
                <w:szCs w:val="24"/>
              </w:rPr>
            </w:pPr>
            <w:r w:rsidRPr="00216CFF">
              <w:rPr>
                <w:sz w:val="24"/>
                <w:szCs w:val="24"/>
              </w:rPr>
              <w:t>nyelv- és beszédfejlesztő pedagógus</w:t>
            </w:r>
          </w:p>
        </w:tc>
        <w:tc>
          <w:tcPr>
            <w:tcW w:w="2376" w:type="dxa"/>
          </w:tcPr>
          <w:p w:rsidR="002F47B2" w:rsidRDefault="002F47B2" w:rsidP="00EB5F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nevelőtanár</w:t>
            </w: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 w:rsidRPr="00616A0A">
        <w:rPr>
          <w:b/>
          <w:sz w:val="24"/>
          <w:szCs w:val="24"/>
        </w:rPr>
        <w:t>2. A nevelő és oktató munkát segítők száma, feladatköre, iskolai végzettsége és szakképzettsége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3600"/>
        <w:gridCol w:w="3071"/>
      </w:tblGrid>
      <w:tr w:rsidR="002F47B2" w:rsidRPr="009475A2" w:rsidTr="002F70D1">
        <w:trPr>
          <w:trHeight w:val="567"/>
        </w:trPr>
        <w:tc>
          <w:tcPr>
            <w:tcW w:w="2628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Nevelő és oktató munkát segítők</w:t>
            </w:r>
          </w:p>
        </w:tc>
        <w:tc>
          <w:tcPr>
            <w:tcW w:w="3600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Végzettség, szakképzettség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Feladatköre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9B40A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Pr="00B6166F" w:rsidRDefault="002F47B2" w:rsidP="009B40A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9B40A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9B4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Érettségi</w:t>
            </w:r>
          </w:p>
        </w:tc>
        <w:tc>
          <w:tcPr>
            <w:tcW w:w="3071" w:type="dxa"/>
          </w:tcPr>
          <w:p w:rsidR="002F47B2" w:rsidRPr="00B6166F" w:rsidRDefault="002F47B2" w:rsidP="009B40A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Érettségi</w:t>
            </w:r>
          </w:p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Dajka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Dajka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Érettségi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Érettségi</w:t>
            </w:r>
          </w:p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intézményi pszichológiai asszisztens</w:t>
            </w:r>
          </w:p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91634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pedagógiai asszisztens</w:t>
            </w:r>
          </w:p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0B22BF" w:rsidRDefault="002F47B2" w:rsidP="00A15A5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gyermekfelügyelő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szociális gondozó és ápoló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Pr="00B6166F">
              <w:rPr>
                <w:sz w:val="24"/>
                <w:szCs w:val="24"/>
              </w:rPr>
              <w:t>rettségi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7A5999" w:rsidRDefault="002F47B2" w:rsidP="004223B5">
            <w:pPr>
              <w:jc w:val="both"/>
              <w:rPr>
                <w:sz w:val="24"/>
                <w:szCs w:val="24"/>
              </w:rPr>
            </w:pPr>
            <w:r w:rsidRPr="007A5999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gyógypedagógiai asszisztens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szociális gondozó és ápoló</w:t>
            </w:r>
          </w:p>
        </w:tc>
        <w:tc>
          <w:tcPr>
            <w:tcW w:w="3071" w:type="dxa"/>
          </w:tcPr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 w:rsidRPr="00AC45F0">
              <w:rPr>
                <w:sz w:val="24"/>
                <w:szCs w:val="24"/>
              </w:rPr>
              <w:t>Ápolónő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AC45F0" w:rsidRDefault="002F47B2" w:rsidP="00CD32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ápolónő</w:t>
            </w:r>
          </w:p>
        </w:tc>
        <w:tc>
          <w:tcPr>
            <w:tcW w:w="3071" w:type="dxa"/>
          </w:tcPr>
          <w:p w:rsidR="002F47B2" w:rsidRDefault="002F47B2" w:rsidP="004223B5">
            <w:pPr>
              <w:jc w:val="both"/>
              <w:rPr>
                <w:sz w:val="24"/>
                <w:szCs w:val="24"/>
              </w:rPr>
            </w:pPr>
            <w:r w:rsidRPr="00AC45F0">
              <w:rPr>
                <w:sz w:val="24"/>
                <w:szCs w:val="24"/>
              </w:rPr>
              <w:t>Ápolónő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ápolónő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Ápolónő</w:t>
            </w:r>
          </w:p>
        </w:tc>
      </w:tr>
      <w:tr w:rsidR="002F47B2" w:rsidRPr="002E34FC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ápolónő</w:t>
            </w:r>
          </w:p>
        </w:tc>
        <w:tc>
          <w:tcPr>
            <w:tcW w:w="3071" w:type="dxa"/>
          </w:tcPr>
          <w:p w:rsidR="002F47B2" w:rsidRPr="00B6166F" w:rsidRDefault="002F47B2" w:rsidP="004223B5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Pr="00B6166F">
              <w:rPr>
                <w:sz w:val="24"/>
                <w:szCs w:val="24"/>
              </w:rPr>
              <w:t>rettségi</w:t>
            </w:r>
          </w:p>
        </w:tc>
        <w:tc>
          <w:tcPr>
            <w:tcW w:w="3071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rPr>
          <w:trHeight w:val="332"/>
        </w:trPr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Pr="00B6166F">
              <w:rPr>
                <w:sz w:val="24"/>
                <w:szCs w:val="24"/>
              </w:rPr>
              <w:t>rettség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3071" w:type="dxa"/>
          </w:tcPr>
          <w:p w:rsidR="002F47B2" w:rsidRPr="00B6166F" w:rsidRDefault="002F47B2" w:rsidP="00A15A5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gyermekfelügyelő</w:t>
            </w:r>
          </w:p>
        </w:tc>
      </w:tr>
      <w:tr w:rsidR="002F47B2" w:rsidRPr="004B136F" w:rsidTr="002F70D1">
        <w:tc>
          <w:tcPr>
            <w:tcW w:w="2628" w:type="dxa"/>
          </w:tcPr>
          <w:p w:rsidR="002F47B2" w:rsidRPr="006F73F2" w:rsidRDefault="002F47B2" w:rsidP="006F73F2">
            <w:pPr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Pr="005D564E">
              <w:rPr>
                <w:sz w:val="24"/>
                <w:szCs w:val="24"/>
              </w:rPr>
              <w:t>rettségi</w:t>
            </w:r>
          </w:p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idegenforgalmi ügyintéző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iskolatitkár</w:t>
            </w:r>
          </w:p>
        </w:tc>
      </w:tr>
      <w:tr w:rsidR="002F47B2" w:rsidRPr="004B136F" w:rsidTr="002F70D1">
        <w:tc>
          <w:tcPr>
            <w:tcW w:w="2628" w:type="dxa"/>
            <w:tcBorders>
              <w:left w:val="nil"/>
              <w:right w:val="nil"/>
            </w:tcBorders>
          </w:tcPr>
          <w:p w:rsidR="002F47B2" w:rsidRDefault="002F47B2" w:rsidP="005D564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</w:tcPr>
          <w:p w:rsidR="002F47B2" w:rsidRDefault="002F47B2" w:rsidP="005D564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1" w:type="dxa"/>
            <w:tcBorders>
              <w:left w:val="nil"/>
              <w:right w:val="nil"/>
            </w:tcBorders>
          </w:tcPr>
          <w:p w:rsidR="002F47B2" w:rsidRPr="00B6166F" w:rsidRDefault="002F47B2" w:rsidP="005D564E">
            <w:pPr>
              <w:jc w:val="both"/>
              <w:rPr>
                <w:sz w:val="24"/>
                <w:szCs w:val="24"/>
              </w:rPr>
            </w:pP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5D564E">
            <w:pPr>
              <w:jc w:val="both"/>
              <w:rPr>
                <w:b/>
                <w:sz w:val="24"/>
                <w:szCs w:val="24"/>
              </w:rPr>
            </w:pPr>
            <w:r w:rsidRPr="005D564E">
              <w:rPr>
                <w:b/>
                <w:sz w:val="24"/>
                <w:szCs w:val="24"/>
              </w:rPr>
              <w:t>Technikai dolgozók</w:t>
            </w:r>
          </w:p>
        </w:tc>
        <w:tc>
          <w:tcPr>
            <w:tcW w:w="3600" w:type="dxa"/>
          </w:tcPr>
          <w:p w:rsidR="002F47B2" w:rsidRPr="005D564E" w:rsidRDefault="002F47B2" w:rsidP="005D564E">
            <w:pPr>
              <w:jc w:val="both"/>
              <w:rPr>
                <w:b/>
                <w:sz w:val="24"/>
                <w:szCs w:val="24"/>
              </w:rPr>
            </w:pPr>
            <w:r w:rsidRPr="005D564E">
              <w:rPr>
                <w:b/>
                <w:sz w:val="24"/>
                <w:szCs w:val="24"/>
              </w:rPr>
              <w:t>Végzettség, szakképzettség</w:t>
            </w:r>
          </w:p>
        </w:tc>
        <w:tc>
          <w:tcPr>
            <w:tcW w:w="3071" w:type="dxa"/>
          </w:tcPr>
          <w:p w:rsidR="002F47B2" w:rsidRPr="005D564E" w:rsidRDefault="002F47B2" w:rsidP="005D564E">
            <w:pPr>
              <w:jc w:val="both"/>
              <w:rPr>
                <w:b/>
                <w:sz w:val="24"/>
                <w:szCs w:val="24"/>
              </w:rPr>
            </w:pPr>
            <w:r w:rsidRPr="005D564E">
              <w:rPr>
                <w:b/>
                <w:sz w:val="24"/>
                <w:szCs w:val="24"/>
              </w:rPr>
              <w:t>Feladatköre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E51D2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Érettségi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raktáros-ügyintéző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Eladó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takarítónő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Szövő szakmunkás</w:t>
            </w:r>
          </w:p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Érettségi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takarítónő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Dajka</w:t>
            </w:r>
          </w:p>
        </w:tc>
        <w:tc>
          <w:tcPr>
            <w:tcW w:w="3071" w:type="dxa"/>
          </w:tcPr>
          <w:p w:rsidR="002F47B2" w:rsidRPr="005D564E" w:rsidRDefault="002F47B2" w:rsidP="004223B5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takarítónő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Érettségi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mosónő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 xml:space="preserve">szobafestő és mázoló 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karbantartó</w:t>
            </w:r>
          </w:p>
        </w:tc>
      </w:tr>
      <w:tr w:rsidR="002F47B2" w:rsidRPr="005D564E" w:rsidTr="002F70D1">
        <w:tc>
          <w:tcPr>
            <w:tcW w:w="2628" w:type="dxa"/>
          </w:tcPr>
          <w:p w:rsidR="002F47B2" w:rsidRPr="005D564E" w:rsidRDefault="002F47B2" w:rsidP="00DE43C5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F47B2" w:rsidRPr="005D564E" w:rsidRDefault="002F47B2" w:rsidP="004223B5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 xml:space="preserve">szobafestő és mázoló </w:t>
            </w:r>
          </w:p>
        </w:tc>
        <w:tc>
          <w:tcPr>
            <w:tcW w:w="3071" w:type="dxa"/>
          </w:tcPr>
          <w:p w:rsidR="002F47B2" w:rsidRPr="005D564E" w:rsidRDefault="002F47B2" w:rsidP="00CD323B">
            <w:pPr>
              <w:jc w:val="both"/>
              <w:rPr>
                <w:sz w:val="24"/>
                <w:szCs w:val="24"/>
              </w:rPr>
            </w:pPr>
            <w:r w:rsidRPr="005D564E">
              <w:rPr>
                <w:sz w:val="24"/>
                <w:szCs w:val="24"/>
              </w:rPr>
              <w:t>műszaki-karbantartó</w:t>
            </w:r>
          </w:p>
        </w:tc>
      </w:tr>
    </w:tbl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F43A7F" w:rsidRDefault="002F47B2" w:rsidP="00914227">
      <w:pPr>
        <w:jc w:val="both"/>
        <w:rPr>
          <w:b/>
          <w:sz w:val="24"/>
          <w:szCs w:val="24"/>
        </w:rPr>
      </w:pPr>
      <w:r w:rsidRPr="00F43A7F">
        <w:rPr>
          <w:b/>
          <w:sz w:val="24"/>
          <w:szCs w:val="24"/>
        </w:rPr>
        <w:t>3. Az országos mérés-értékelés eredményei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Speciális nevelési igényű (értelmileg akadályozott) tanulóink számára jelenleg nem létezik országos mérési-értékelési rendszer.</w:t>
      </w: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Iskolánkban alkalmazott mérések:</w:t>
      </w:r>
    </w:p>
    <w:p w:rsidR="002F47B2" w:rsidRPr="00F43A7F" w:rsidRDefault="002F47B2" w:rsidP="00914227">
      <w:pPr>
        <w:rPr>
          <w:sz w:val="22"/>
          <w:szCs w:val="22"/>
        </w:rPr>
      </w:pPr>
      <w:r w:rsidRPr="00F43A7F">
        <w:rPr>
          <w:sz w:val="22"/>
          <w:szCs w:val="22"/>
        </w:rPr>
        <w:t>- Tanév elején, illetve új tanuló érkezésekor PAC</w:t>
      </w:r>
      <w:r>
        <w:rPr>
          <w:sz w:val="22"/>
          <w:szCs w:val="22"/>
        </w:rPr>
        <w:t xml:space="preserve"> / Pedagógiai Analízis és Curri</w:t>
      </w:r>
      <w:r w:rsidRPr="00F43A7F">
        <w:rPr>
          <w:sz w:val="22"/>
          <w:szCs w:val="22"/>
        </w:rPr>
        <w:t>culum / felmérés elkészítése.</w:t>
      </w:r>
    </w:p>
    <w:p w:rsidR="002F47B2" w:rsidRDefault="002F47B2" w:rsidP="00914227">
      <w:pPr>
        <w:rPr>
          <w:sz w:val="22"/>
          <w:szCs w:val="22"/>
        </w:rPr>
      </w:pPr>
      <w:r w:rsidRPr="00F43A7F">
        <w:rPr>
          <w:sz w:val="22"/>
          <w:szCs w:val="22"/>
        </w:rPr>
        <w:t>- Félévkor: Készségszintek felmérése /</w:t>
      </w:r>
      <w:r>
        <w:rPr>
          <w:sz w:val="22"/>
          <w:szCs w:val="22"/>
        </w:rPr>
        <w:t>mozgáskészség,</w:t>
      </w:r>
      <w:r w:rsidRPr="00F43A7F">
        <w:rPr>
          <w:sz w:val="22"/>
          <w:szCs w:val="22"/>
        </w:rPr>
        <w:t xml:space="preserve"> önkiszol</w:t>
      </w:r>
      <w:r>
        <w:rPr>
          <w:sz w:val="22"/>
          <w:szCs w:val="22"/>
        </w:rPr>
        <w:t>gálás, térbeli időbeli tájékozó</w:t>
      </w:r>
      <w:r w:rsidRPr="00F43A7F">
        <w:rPr>
          <w:sz w:val="22"/>
          <w:szCs w:val="22"/>
        </w:rPr>
        <w:t xml:space="preserve">dás, szociális érettség /, valamint kultúrtechnika tantárgyi felmérők elkészítése. </w:t>
      </w:r>
      <w:r w:rsidRPr="00F43A7F">
        <w:rPr>
          <w:sz w:val="22"/>
          <w:szCs w:val="22"/>
        </w:rPr>
        <w:br/>
        <w:t>- Tanév végén: PAC felmérés, Goodenough rajzfelmérés elkészítése.</w:t>
      </w:r>
    </w:p>
    <w:p w:rsidR="002F47B2" w:rsidRPr="00F43A7F" w:rsidRDefault="002F47B2" w:rsidP="00914227">
      <w:pPr>
        <w:rPr>
          <w:sz w:val="22"/>
          <w:szCs w:val="22"/>
        </w:rPr>
      </w:pPr>
      <w:r>
        <w:rPr>
          <w:sz w:val="22"/>
          <w:szCs w:val="22"/>
        </w:rPr>
        <w:t>- Mozgásállapot felmérés: 2017.</w:t>
      </w:r>
    </w:p>
    <w:p w:rsidR="002F47B2" w:rsidRPr="00F43A7F" w:rsidRDefault="002F47B2" w:rsidP="00914227">
      <w:pPr>
        <w:ind w:left="708"/>
        <w:rPr>
          <w:sz w:val="22"/>
          <w:szCs w:val="22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16A0A">
        <w:rPr>
          <w:b/>
          <w:sz w:val="24"/>
          <w:szCs w:val="24"/>
        </w:rPr>
        <w:t xml:space="preserve">. Az intézmény lemorzsolódási, </w:t>
      </w:r>
      <w:r>
        <w:rPr>
          <w:b/>
          <w:sz w:val="24"/>
          <w:szCs w:val="24"/>
        </w:rPr>
        <w:t xml:space="preserve">évismétlési mutatói 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C868A7" w:rsidRDefault="002F47B2" w:rsidP="006A1138">
      <w:pPr>
        <w:jc w:val="both"/>
        <w:rPr>
          <w:sz w:val="24"/>
          <w:szCs w:val="24"/>
        </w:rPr>
      </w:pPr>
      <w:r>
        <w:rPr>
          <w:sz w:val="24"/>
          <w:szCs w:val="24"/>
        </w:rPr>
        <w:t>2019/2020-as tanév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27"/>
        <w:gridCol w:w="819"/>
        <w:gridCol w:w="788"/>
        <w:gridCol w:w="827"/>
        <w:gridCol w:w="844"/>
        <w:gridCol w:w="902"/>
        <w:gridCol w:w="1040"/>
        <w:gridCol w:w="743"/>
        <w:gridCol w:w="918"/>
      </w:tblGrid>
      <w:tr w:rsidR="002F47B2" w:rsidRPr="00C868A7" w:rsidTr="00C868A7">
        <w:tc>
          <w:tcPr>
            <w:tcW w:w="828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1-2.</w:t>
            </w:r>
          </w:p>
        </w:tc>
        <w:tc>
          <w:tcPr>
            <w:tcW w:w="827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3-4.</w:t>
            </w:r>
          </w:p>
        </w:tc>
        <w:tc>
          <w:tcPr>
            <w:tcW w:w="819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5.</w:t>
            </w:r>
          </w:p>
        </w:tc>
        <w:tc>
          <w:tcPr>
            <w:tcW w:w="788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6.</w:t>
            </w:r>
          </w:p>
        </w:tc>
        <w:tc>
          <w:tcPr>
            <w:tcW w:w="827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7-8.</w:t>
            </w:r>
          </w:p>
        </w:tc>
        <w:tc>
          <w:tcPr>
            <w:tcW w:w="844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9-10.</w:t>
            </w:r>
          </w:p>
        </w:tc>
        <w:tc>
          <w:tcPr>
            <w:tcW w:w="902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10.</w:t>
            </w:r>
          </w:p>
        </w:tc>
        <w:tc>
          <w:tcPr>
            <w:tcW w:w="1040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I/11-12</w:t>
            </w:r>
          </w:p>
        </w:tc>
        <w:tc>
          <w:tcPr>
            <w:tcW w:w="743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II/11.</w:t>
            </w:r>
          </w:p>
        </w:tc>
        <w:tc>
          <w:tcPr>
            <w:tcW w:w="918" w:type="dxa"/>
          </w:tcPr>
          <w:p w:rsidR="002F47B2" w:rsidRPr="00C868A7" w:rsidRDefault="002F47B2" w:rsidP="00111F55">
            <w:pPr>
              <w:jc w:val="both"/>
              <w:rPr>
                <w:sz w:val="24"/>
                <w:szCs w:val="24"/>
              </w:rPr>
            </w:pPr>
            <w:r w:rsidRPr="00C868A7">
              <w:rPr>
                <w:sz w:val="24"/>
                <w:szCs w:val="24"/>
              </w:rPr>
              <w:t>II/12.</w:t>
            </w:r>
          </w:p>
        </w:tc>
      </w:tr>
      <w:tr w:rsidR="002F47B2" w:rsidTr="00C868A7">
        <w:tc>
          <w:tcPr>
            <w:tcW w:w="828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2F47B2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:rsidR="002F47B2" w:rsidRPr="00B6166F" w:rsidRDefault="002F47B2" w:rsidP="00111F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C868A7" w:rsidRDefault="002F47B2" w:rsidP="00CE446F">
      <w:pPr>
        <w:jc w:val="both"/>
        <w:rPr>
          <w:sz w:val="24"/>
          <w:szCs w:val="24"/>
        </w:rPr>
      </w:pPr>
      <w:r>
        <w:rPr>
          <w:sz w:val="24"/>
          <w:szCs w:val="24"/>
        </w:rPr>
        <w:t>2020/2021-es tanév</w:t>
      </w: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827"/>
        <w:gridCol w:w="819"/>
        <w:gridCol w:w="788"/>
        <w:gridCol w:w="827"/>
        <w:gridCol w:w="519"/>
        <w:gridCol w:w="575"/>
        <w:gridCol w:w="753"/>
        <w:gridCol w:w="939"/>
        <w:gridCol w:w="793"/>
        <w:gridCol w:w="1107"/>
      </w:tblGrid>
      <w:tr w:rsidR="002F47B2" w:rsidRPr="00542AB9" w:rsidTr="00A76236">
        <w:tc>
          <w:tcPr>
            <w:tcW w:w="828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1-2.</w:t>
            </w:r>
          </w:p>
        </w:tc>
        <w:tc>
          <w:tcPr>
            <w:tcW w:w="82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3-4.</w:t>
            </w:r>
          </w:p>
        </w:tc>
        <w:tc>
          <w:tcPr>
            <w:tcW w:w="81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5.</w:t>
            </w:r>
          </w:p>
        </w:tc>
        <w:tc>
          <w:tcPr>
            <w:tcW w:w="788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6.</w:t>
            </w:r>
          </w:p>
        </w:tc>
        <w:tc>
          <w:tcPr>
            <w:tcW w:w="82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7.</w:t>
            </w:r>
          </w:p>
        </w:tc>
        <w:tc>
          <w:tcPr>
            <w:tcW w:w="51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8.</w:t>
            </w:r>
          </w:p>
        </w:tc>
        <w:tc>
          <w:tcPr>
            <w:tcW w:w="575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9.</w:t>
            </w:r>
          </w:p>
        </w:tc>
        <w:tc>
          <w:tcPr>
            <w:tcW w:w="753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9-10.</w:t>
            </w:r>
          </w:p>
        </w:tc>
        <w:tc>
          <w:tcPr>
            <w:tcW w:w="93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I/11-12</w:t>
            </w:r>
          </w:p>
        </w:tc>
        <w:tc>
          <w:tcPr>
            <w:tcW w:w="793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II/11.</w:t>
            </w:r>
          </w:p>
        </w:tc>
        <w:tc>
          <w:tcPr>
            <w:tcW w:w="110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II/12.</w:t>
            </w:r>
          </w:p>
        </w:tc>
      </w:tr>
      <w:tr w:rsidR="002F47B2" w:rsidRPr="00542AB9" w:rsidTr="00A76236">
        <w:tc>
          <w:tcPr>
            <w:tcW w:w="828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:rsidR="002F47B2" w:rsidRPr="00542AB9" w:rsidRDefault="002F47B2" w:rsidP="00291A4F">
            <w:pPr>
              <w:jc w:val="both"/>
              <w:rPr>
                <w:sz w:val="24"/>
                <w:szCs w:val="24"/>
              </w:rPr>
            </w:pPr>
            <w:r w:rsidRPr="00542AB9">
              <w:rPr>
                <w:sz w:val="24"/>
                <w:szCs w:val="24"/>
              </w:rPr>
              <w:t>2</w:t>
            </w:r>
          </w:p>
        </w:tc>
      </w:tr>
    </w:tbl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F525BB" w:rsidRDefault="002F47B2" w:rsidP="00CE51D2">
      <w:pPr>
        <w:jc w:val="both"/>
        <w:rPr>
          <w:sz w:val="24"/>
          <w:szCs w:val="24"/>
        </w:rPr>
      </w:pPr>
      <w:r w:rsidRPr="00F525BB">
        <w:rPr>
          <w:sz w:val="24"/>
          <w:szCs w:val="24"/>
        </w:rPr>
        <w:t>20</w:t>
      </w:r>
      <w:r>
        <w:rPr>
          <w:sz w:val="24"/>
          <w:szCs w:val="24"/>
        </w:rPr>
        <w:t>21</w:t>
      </w:r>
      <w:r w:rsidRPr="00F525BB">
        <w:rPr>
          <w:sz w:val="24"/>
          <w:szCs w:val="24"/>
        </w:rPr>
        <w:t>/</w:t>
      </w:r>
      <w:r>
        <w:rPr>
          <w:sz w:val="24"/>
          <w:szCs w:val="24"/>
        </w:rPr>
        <w:t>2022</w:t>
      </w:r>
      <w:r w:rsidRPr="00F525BB">
        <w:rPr>
          <w:sz w:val="24"/>
          <w:szCs w:val="24"/>
        </w:rPr>
        <w:t>-es tanév</w:t>
      </w: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827"/>
        <w:gridCol w:w="819"/>
        <w:gridCol w:w="788"/>
        <w:gridCol w:w="827"/>
        <w:gridCol w:w="519"/>
        <w:gridCol w:w="575"/>
        <w:gridCol w:w="753"/>
        <w:gridCol w:w="939"/>
        <w:gridCol w:w="793"/>
        <w:gridCol w:w="1107"/>
      </w:tblGrid>
      <w:tr w:rsidR="002F47B2" w:rsidRPr="00F525BB" w:rsidTr="00E6112A">
        <w:tc>
          <w:tcPr>
            <w:tcW w:w="828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1-2.</w:t>
            </w:r>
          </w:p>
        </w:tc>
        <w:tc>
          <w:tcPr>
            <w:tcW w:w="82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3-4.</w:t>
            </w:r>
          </w:p>
        </w:tc>
        <w:tc>
          <w:tcPr>
            <w:tcW w:w="81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5.</w:t>
            </w:r>
          </w:p>
        </w:tc>
        <w:tc>
          <w:tcPr>
            <w:tcW w:w="788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6.</w:t>
            </w:r>
          </w:p>
        </w:tc>
        <w:tc>
          <w:tcPr>
            <w:tcW w:w="82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7.</w:t>
            </w:r>
          </w:p>
        </w:tc>
        <w:tc>
          <w:tcPr>
            <w:tcW w:w="51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8.</w:t>
            </w:r>
          </w:p>
        </w:tc>
        <w:tc>
          <w:tcPr>
            <w:tcW w:w="575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9.</w:t>
            </w:r>
          </w:p>
        </w:tc>
        <w:tc>
          <w:tcPr>
            <w:tcW w:w="75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10.</w:t>
            </w:r>
          </w:p>
        </w:tc>
        <w:tc>
          <w:tcPr>
            <w:tcW w:w="93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I/11-12</w:t>
            </w:r>
          </w:p>
        </w:tc>
        <w:tc>
          <w:tcPr>
            <w:tcW w:w="79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I/12.</w:t>
            </w:r>
          </w:p>
        </w:tc>
        <w:tc>
          <w:tcPr>
            <w:tcW w:w="110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II/11-12.</w:t>
            </w:r>
          </w:p>
        </w:tc>
      </w:tr>
      <w:tr w:rsidR="002F47B2" w:rsidRPr="00F525BB" w:rsidTr="00E6112A">
        <w:tc>
          <w:tcPr>
            <w:tcW w:w="828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0</w:t>
            </w:r>
          </w:p>
        </w:tc>
      </w:tr>
    </w:tbl>
    <w:p w:rsidR="002F47B2" w:rsidRPr="00F525BB" w:rsidRDefault="002F47B2" w:rsidP="00914227">
      <w:pPr>
        <w:jc w:val="both"/>
        <w:rPr>
          <w:b/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616A0A">
        <w:rPr>
          <w:b/>
          <w:sz w:val="24"/>
          <w:szCs w:val="24"/>
        </w:rPr>
        <w:t>. Általános iskolákban a volt tanítványok nyolcadik évfolyamon elért eredményei, szakiskolai továbbtanulási mutatók: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8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76"/>
        <w:gridCol w:w="1451"/>
        <w:gridCol w:w="1451"/>
        <w:gridCol w:w="1451"/>
      </w:tblGrid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2F47B2" w:rsidRPr="00B6166F" w:rsidRDefault="002F47B2" w:rsidP="00027F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2019/2020</w:t>
            </w:r>
          </w:p>
        </w:tc>
        <w:tc>
          <w:tcPr>
            <w:tcW w:w="1451" w:type="dxa"/>
          </w:tcPr>
          <w:p w:rsidR="002F47B2" w:rsidRDefault="002F47B2" w:rsidP="0002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2020/2021</w:t>
            </w:r>
          </w:p>
        </w:tc>
        <w:tc>
          <w:tcPr>
            <w:tcW w:w="1451" w:type="dxa"/>
          </w:tcPr>
          <w:p w:rsidR="002F47B2" w:rsidRDefault="002F47B2" w:rsidP="0002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2021/2022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2F47B2" w:rsidRPr="00B6166F" w:rsidRDefault="002F47B2" w:rsidP="00E6112A">
            <w:pPr>
              <w:tabs>
                <w:tab w:val="center" w:pos="6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8.osztály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tabs>
                <w:tab w:val="center" w:pos="6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8.osztály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tabs>
                <w:tab w:val="center" w:pos="6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8.osztály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Magatartás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Szorgalom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Számolás mérés elemei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Olvasás írás elemei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Társadalmi ismeretek és gyakorlatok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Testnevelés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Ének-zene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Életvitel és gondozási ismeretek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Ábrázolás-Kézművesség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Mese-vers-bábfeldolgozás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Környezet és egészségvédelem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</w:tr>
      <w:tr w:rsidR="002F47B2" w:rsidTr="00A76236">
        <w:tc>
          <w:tcPr>
            <w:tcW w:w="3776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Osztályátlag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145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1451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A végzős tanulók felvételi mutatói.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1"/>
        <w:gridCol w:w="1558"/>
        <w:gridCol w:w="1558"/>
        <w:gridCol w:w="1558"/>
      </w:tblGrid>
      <w:tr w:rsidR="002F47B2" w:rsidTr="00A76236">
        <w:tc>
          <w:tcPr>
            <w:tcW w:w="3061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2F47B2" w:rsidRPr="00B6166F" w:rsidRDefault="002F47B2" w:rsidP="00E6112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2019/2020</w:t>
            </w:r>
          </w:p>
        </w:tc>
        <w:tc>
          <w:tcPr>
            <w:tcW w:w="1558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2020/2021</w:t>
            </w:r>
          </w:p>
        </w:tc>
        <w:tc>
          <w:tcPr>
            <w:tcW w:w="1558" w:type="dxa"/>
          </w:tcPr>
          <w:p w:rsidR="002F47B2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2021/2022</w:t>
            </w:r>
          </w:p>
        </w:tc>
      </w:tr>
      <w:tr w:rsidR="002F47B2" w:rsidTr="00A76236">
        <w:tc>
          <w:tcPr>
            <w:tcW w:w="3061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Előkészítő szakiskola</w:t>
            </w:r>
          </w:p>
        </w:tc>
        <w:tc>
          <w:tcPr>
            <w:tcW w:w="1558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558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558" w:type="dxa"/>
          </w:tcPr>
          <w:p w:rsidR="002F47B2" w:rsidRPr="00B6166F" w:rsidRDefault="002F47B2" w:rsidP="00E61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BE122E" w:rsidRDefault="002F47B2" w:rsidP="00914227">
      <w:pPr>
        <w:jc w:val="both"/>
        <w:rPr>
          <w:b/>
          <w:sz w:val="24"/>
          <w:szCs w:val="24"/>
        </w:rPr>
      </w:pPr>
      <w:r w:rsidRPr="00BE122E">
        <w:rPr>
          <w:b/>
          <w:sz w:val="24"/>
          <w:szCs w:val="24"/>
        </w:rPr>
        <w:t>6. Szakképzésben részt vevő iskolákban a pályakövetés eredményei</w:t>
      </w:r>
    </w:p>
    <w:p w:rsidR="002F47B2" w:rsidRDefault="002F47B2" w:rsidP="00914227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1842"/>
        <w:gridCol w:w="1843"/>
        <w:gridCol w:w="1843"/>
        <w:gridCol w:w="1843"/>
      </w:tblGrid>
      <w:tr w:rsidR="002F47B2">
        <w:tc>
          <w:tcPr>
            <w:tcW w:w="1842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19</w:t>
            </w:r>
            <w:r w:rsidRPr="00B6166F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20</w:t>
            </w:r>
            <w:r w:rsidRPr="00B6166F"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</w:rPr>
              <w:t>a</w:t>
            </w:r>
            <w:r w:rsidRPr="00B6166F">
              <w:rPr>
                <w:sz w:val="24"/>
                <w:szCs w:val="24"/>
              </w:rPr>
              <w:t>n végzett tanulók száma</w:t>
            </w:r>
          </w:p>
        </w:tc>
        <w:tc>
          <w:tcPr>
            <w:tcW w:w="1842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Szociális intézménybe nyert elhelyezést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Továbbtanul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Családban van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- ebből munkahelye van</w:t>
            </w:r>
          </w:p>
        </w:tc>
      </w:tr>
      <w:tr w:rsidR="002F47B2">
        <w:tc>
          <w:tcPr>
            <w:tcW w:w="1842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18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2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9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E878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1842"/>
        <w:gridCol w:w="1843"/>
        <w:gridCol w:w="1843"/>
        <w:gridCol w:w="1843"/>
      </w:tblGrid>
      <w:tr w:rsidR="002F47B2" w:rsidTr="00291A4F">
        <w:tc>
          <w:tcPr>
            <w:tcW w:w="1842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  <w:r w:rsidRPr="00B6166F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  <w:r w:rsidRPr="00B6166F"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</w:rPr>
              <w:t>e</w:t>
            </w:r>
            <w:r w:rsidRPr="00B6166F">
              <w:rPr>
                <w:sz w:val="24"/>
                <w:szCs w:val="24"/>
              </w:rPr>
              <w:t>n végzett tanulók száma</w:t>
            </w:r>
          </w:p>
        </w:tc>
        <w:tc>
          <w:tcPr>
            <w:tcW w:w="1842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Szociális intézménybe nyert elhelyezést</w:t>
            </w:r>
          </w:p>
        </w:tc>
        <w:tc>
          <w:tcPr>
            <w:tcW w:w="1843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Továbbtanul</w:t>
            </w:r>
          </w:p>
        </w:tc>
        <w:tc>
          <w:tcPr>
            <w:tcW w:w="1843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Családban van</w:t>
            </w:r>
          </w:p>
        </w:tc>
        <w:tc>
          <w:tcPr>
            <w:tcW w:w="1843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- ebből munkahelye van</w:t>
            </w:r>
          </w:p>
        </w:tc>
      </w:tr>
      <w:tr w:rsidR="002F47B2" w:rsidTr="00291A4F">
        <w:tc>
          <w:tcPr>
            <w:tcW w:w="1842" w:type="dxa"/>
          </w:tcPr>
          <w:p w:rsidR="002F47B2" w:rsidRPr="00B6166F" w:rsidRDefault="002F47B2" w:rsidP="005C0334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14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2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5C033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B6166F">
              <w:rPr>
                <w:sz w:val="24"/>
                <w:szCs w:val="24"/>
              </w:rPr>
              <w:t>fő</w:t>
            </w:r>
          </w:p>
        </w:tc>
        <w:tc>
          <w:tcPr>
            <w:tcW w:w="1843" w:type="dxa"/>
          </w:tcPr>
          <w:p w:rsidR="002F47B2" w:rsidRPr="00B6166F" w:rsidRDefault="002F47B2" w:rsidP="00291A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</w:tbl>
    <w:p w:rsidR="002F47B2" w:rsidRDefault="002F47B2" w:rsidP="00A76236">
      <w:pPr>
        <w:jc w:val="both"/>
        <w:rPr>
          <w:b/>
          <w:sz w:val="24"/>
          <w:szCs w:val="24"/>
        </w:rPr>
      </w:pPr>
    </w:p>
    <w:p w:rsidR="002F47B2" w:rsidRDefault="002F47B2" w:rsidP="00A76236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1842"/>
        <w:gridCol w:w="1843"/>
        <w:gridCol w:w="1843"/>
        <w:gridCol w:w="1843"/>
      </w:tblGrid>
      <w:tr w:rsidR="002F47B2" w:rsidRPr="00F525BB" w:rsidTr="00485C06">
        <w:tc>
          <w:tcPr>
            <w:tcW w:w="1842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 w:rsidRPr="00F525B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22</w:t>
            </w:r>
            <w:r w:rsidRPr="00F525BB">
              <w:rPr>
                <w:sz w:val="24"/>
                <w:szCs w:val="24"/>
              </w:rPr>
              <w:t>-ben végzett tanulók száma</w:t>
            </w:r>
          </w:p>
        </w:tc>
        <w:tc>
          <w:tcPr>
            <w:tcW w:w="1842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Szociális intézménybe nyert elhelyezést</w:t>
            </w:r>
          </w:p>
        </w:tc>
        <w:tc>
          <w:tcPr>
            <w:tcW w:w="184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Továbbtanul</w:t>
            </w:r>
          </w:p>
        </w:tc>
        <w:tc>
          <w:tcPr>
            <w:tcW w:w="184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Családban van</w:t>
            </w:r>
          </w:p>
        </w:tc>
        <w:tc>
          <w:tcPr>
            <w:tcW w:w="184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 w:rsidRPr="00F525BB">
              <w:rPr>
                <w:sz w:val="24"/>
                <w:szCs w:val="24"/>
              </w:rPr>
              <w:t>- ebből munkahelye van</w:t>
            </w:r>
          </w:p>
        </w:tc>
      </w:tr>
      <w:tr w:rsidR="002F47B2" w:rsidRPr="00F525BB" w:rsidTr="00485C06">
        <w:tc>
          <w:tcPr>
            <w:tcW w:w="1842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F47B2" w:rsidRPr="00F525BB" w:rsidRDefault="002F47B2" w:rsidP="00F525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F47B2" w:rsidRPr="00F525BB" w:rsidRDefault="002F47B2" w:rsidP="00485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2F47B2" w:rsidRDefault="002F47B2" w:rsidP="00A76236">
      <w:pPr>
        <w:jc w:val="both"/>
        <w:rPr>
          <w:b/>
          <w:sz w:val="24"/>
          <w:szCs w:val="24"/>
        </w:rPr>
      </w:pPr>
    </w:p>
    <w:p w:rsidR="002F47B2" w:rsidRDefault="002F47B2" w:rsidP="00A76236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616A0A">
        <w:rPr>
          <w:b/>
          <w:sz w:val="24"/>
          <w:szCs w:val="24"/>
        </w:rPr>
        <w:t>. Szakkörök igénybevételének lehetősége, mindennapos testedzés lehetősége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 w:rsidRPr="00B6166F">
        <w:rPr>
          <w:sz w:val="24"/>
          <w:szCs w:val="24"/>
        </w:rPr>
        <w:t>A szakkör, foglalkozás megnevezése</w:t>
      </w:r>
      <w:r>
        <w:rPr>
          <w:sz w:val="24"/>
          <w:szCs w:val="24"/>
        </w:rPr>
        <w:t>:</w:t>
      </w:r>
    </w:p>
    <w:p w:rsidR="002F47B2" w:rsidRDefault="002F47B2" w:rsidP="00352E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Sport</w:t>
      </w:r>
    </w:p>
    <w:p w:rsidR="002F47B2" w:rsidRDefault="002F47B2" w:rsidP="00352E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Ulwila</w:t>
      </w:r>
    </w:p>
    <w:p w:rsidR="002F47B2" w:rsidRDefault="002F47B2" w:rsidP="00352E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Csengettyű</w:t>
      </w:r>
    </w:p>
    <w:p w:rsidR="002F47B2" w:rsidRDefault="002F47B2" w:rsidP="00352E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Tánc</w:t>
      </w:r>
    </w:p>
    <w:p w:rsidR="002F47B2" w:rsidRDefault="002F47B2" w:rsidP="00352E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Énekkar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További ingyenesen igénybe vehető szolgáltatások:</w:t>
      </w:r>
    </w:p>
    <w:p w:rsidR="002F47B2" w:rsidRDefault="002F47B2" w:rsidP="00352E66">
      <w:pPr>
        <w:numPr>
          <w:ilvl w:val="0"/>
          <w:numId w:val="10"/>
        </w:numPr>
        <w:jc w:val="both"/>
        <w:rPr>
          <w:sz w:val="24"/>
          <w:szCs w:val="24"/>
        </w:rPr>
      </w:pPr>
      <w:r w:rsidRPr="00B6166F">
        <w:rPr>
          <w:sz w:val="24"/>
          <w:szCs w:val="24"/>
        </w:rPr>
        <w:t>Gyógytestnevelés</w:t>
      </w:r>
    </w:p>
    <w:p w:rsidR="002F47B2" w:rsidRDefault="002F47B2" w:rsidP="00352E6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Logopédia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A mindennapos testedzés a testnevelés órákon 1. 2. 3. 4. 5. 6. 7. 8. 9. és 10. évfolyamon heti 5 alkalommal. további évfolyamonként tanórai keretben, készségfejlesztő speciális szakiskolában heti 2 alkalommal, valamint a kollégiumban sportfoglalkozásokon biztosított.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1131F8" w:rsidRDefault="002F47B2" w:rsidP="00914227">
      <w:pPr>
        <w:jc w:val="both"/>
        <w:rPr>
          <w:b/>
          <w:sz w:val="24"/>
          <w:szCs w:val="24"/>
        </w:rPr>
      </w:pPr>
      <w:r w:rsidRPr="001131F8">
        <w:rPr>
          <w:b/>
          <w:sz w:val="24"/>
          <w:szCs w:val="24"/>
        </w:rPr>
        <w:t>8. Hétvégi házi feladat szabályai, iskolai dolgozatok szabályai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Speciális nevelési igényű (értelmileg akadályozott) tanulóink számára hétvégi házi feladatot nem adunk.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Iskolai dolgozatok szabályai:</w:t>
      </w: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Speciális nevelési igényű (értelmileg akadályozott) tanulóink teljesítményének számonkérése képességeik függvényében szóban vagy írásban történik, iskolai dolgozatokat nem iratunk.</w:t>
      </w: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616A0A">
        <w:rPr>
          <w:b/>
          <w:sz w:val="24"/>
          <w:szCs w:val="24"/>
        </w:rPr>
        <w:t>. Iskolai</w:t>
      </w:r>
      <w:r>
        <w:rPr>
          <w:b/>
          <w:sz w:val="24"/>
          <w:szCs w:val="24"/>
        </w:rPr>
        <w:t>, kollégiumi</w:t>
      </w:r>
      <w:r w:rsidRPr="00616A0A">
        <w:rPr>
          <w:b/>
          <w:sz w:val="24"/>
          <w:szCs w:val="24"/>
        </w:rPr>
        <w:t xml:space="preserve"> tanév helyi rendje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282FA3" w:rsidRDefault="002F47B2" w:rsidP="00914227">
      <w:pPr>
        <w:jc w:val="both"/>
        <w:rPr>
          <w:sz w:val="24"/>
          <w:szCs w:val="24"/>
        </w:rPr>
      </w:pPr>
      <w:r w:rsidRPr="00282FA3">
        <w:rPr>
          <w:sz w:val="24"/>
          <w:szCs w:val="24"/>
        </w:rPr>
        <w:t xml:space="preserve">Tanévkezdés: </w:t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  <w:t>20</w:t>
      </w:r>
      <w:r>
        <w:rPr>
          <w:sz w:val="24"/>
          <w:szCs w:val="24"/>
        </w:rPr>
        <w:t>22. szeptember 1</w:t>
      </w:r>
      <w:r w:rsidRPr="00282FA3">
        <w:rPr>
          <w:sz w:val="24"/>
          <w:szCs w:val="24"/>
        </w:rPr>
        <w:t>.</w:t>
      </w:r>
    </w:p>
    <w:p w:rsidR="002F47B2" w:rsidRPr="00A76236" w:rsidRDefault="002F47B2" w:rsidP="00A76236">
      <w:pPr>
        <w:pStyle w:val="NormalWeb"/>
        <w:spacing w:before="0" w:beforeAutospacing="0" w:after="0" w:afterAutospacing="0"/>
      </w:pPr>
      <w:r w:rsidRPr="00A76236">
        <w:rPr>
          <w:rStyle w:val="Strong"/>
          <w:b w:val="0"/>
          <w:bCs/>
        </w:rPr>
        <w:t>Őszi szünet:</w:t>
      </w:r>
      <w:r w:rsidRPr="00A76236">
        <w:t xml:space="preserve"> </w:t>
      </w:r>
      <w:r>
        <w:tab/>
      </w:r>
      <w:r>
        <w:tab/>
      </w:r>
      <w:r>
        <w:tab/>
      </w:r>
      <w:r>
        <w:tab/>
      </w:r>
      <w:r w:rsidRPr="00A76236">
        <w:t>20</w:t>
      </w:r>
      <w:r>
        <w:t>22</w:t>
      </w:r>
      <w:r w:rsidRPr="00A76236">
        <w:t>. október 2</w:t>
      </w:r>
      <w:r>
        <w:t>9. – 2022</w:t>
      </w:r>
      <w:r w:rsidRPr="00A76236">
        <w:t xml:space="preserve">. november </w:t>
      </w:r>
      <w:r>
        <w:t>6</w:t>
      </w:r>
      <w:r w:rsidRPr="00A76236">
        <w:t>.</w:t>
      </w:r>
    </w:p>
    <w:p w:rsidR="002F47B2" w:rsidRPr="00A76236" w:rsidRDefault="002F47B2" w:rsidP="00A76236">
      <w:pPr>
        <w:pStyle w:val="NormalWeb"/>
        <w:spacing w:before="0" w:beforeAutospacing="0" w:after="0" w:afterAutospacing="0"/>
      </w:pPr>
      <w:r w:rsidRPr="00A76236">
        <w:rPr>
          <w:rStyle w:val="Strong"/>
          <w:b w:val="0"/>
          <w:bCs/>
        </w:rPr>
        <w:t>Téli szünet:</w:t>
      </w:r>
      <w:r w:rsidRPr="00A76236">
        <w:t xml:space="preserve"> </w:t>
      </w:r>
      <w:r>
        <w:tab/>
      </w:r>
      <w:r>
        <w:tab/>
      </w:r>
      <w:r>
        <w:tab/>
      </w:r>
      <w:r>
        <w:tab/>
      </w:r>
      <w:r w:rsidRPr="00A76236">
        <w:t>20</w:t>
      </w:r>
      <w:r>
        <w:t>22</w:t>
      </w:r>
      <w:r w:rsidRPr="00A76236">
        <w:t xml:space="preserve">. december </w:t>
      </w:r>
      <w:r>
        <w:t>22. – 2023</w:t>
      </w:r>
      <w:r w:rsidRPr="00A76236">
        <w:t xml:space="preserve">. január </w:t>
      </w:r>
      <w:r>
        <w:t>2</w:t>
      </w:r>
      <w:r w:rsidRPr="00A76236">
        <w:t>.</w:t>
      </w:r>
    </w:p>
    <w:p w:rsidR="002F47B2" w:rsidRPr="00282FA3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Első félév vége: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2023</w:t>
      </w:r>
      <w:r w:rsidRPr="00282FA3">
        <w:rPr>
          <w:sz w:val="24"/>
          <w:szCs w:val="24"/>
        </w:rPr>
        <w:t>. január 2</w:t>
      </w:r>
      <w:r>
        <w:rPr>
          <w:sz w:val="24"/>
          <w:szCs w:val="24"/>
        </w:rPr>
        <w:t>0</w:t>
      </w:r>
      <w:r w:rsidRPr="00282FA3">
        <w:rPr>
          <w:sz w:val="24"/>
          <w:szCs w:val="24"/>
        </w:rPr>
        <w:t>.</w:t>
      </w:r>
    </w:p>
    <w:p w:rsidR="002F47B2" w:rsidRPr="00282FA3" w:rsidRDefault="002F47B2" w:rsidP="00914227">
      <w:pPr>
        <w:jc w:val="both"/>
        <w:rPr>
          <w:sz w:val="24"/>
          <w:szCs w:val="24"/>
        </w:rPr>
      </w:pPr>
      <w:r w:rsidRPr="00282FA3">
        <w:rPr>
          <w:sz w:val="24"/>
          <w:szCs w:val="24"/>
        </w:rPr>
        <w:t>Továbbtanulás:</w:t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  <w:t xml:space="preserve">Tanulók jelentkezése </w:t>
      </w:r>
      <w:r>
        <w:rPr>
          <w:sz w:val="24"/>
          <w:szCs w:val="24"/>
        </w:rPr>
        <w:t xml:space="preserve">készségfejlesztő </w:t>
      </w:r>
      <w:r w:rsidRPr="00282FA3">
        <w:rPr>
          <w:sz w:val="24"/>
          <w:szCs w:val="24"/>
        </w:rPr>
        <w:t>iskolába</w:t>
      </w:r>
    </w:p>
    <w:p w:rsidR="002F47B2" w:rsidRPr="00282FA3" w:rsidRDefault="002F47B2" w:rsidP="00914227">
      <w:pPr>
        <w:jc w:val="both"/>
        <w:rPr>
          <w:sz w:val="24"/>
          <w:szCs w:val="24"/>
        </w:rPr>
      </w:pP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>
        <w:rPr>
          <w:sz w:val="24"/>
          <w:szCs w:val="24"/>
        </w:rPr>
        <w:t>2023</w:t>
      </w:r>
      <w:r w:rsidRPr="00282FA3">
        <w:rPr>
          <w:sz w:val="24"/>
          <w:szCs w:val="24"/>
        </w:rPr>
        <w:t>.</w:t>
      </w:r>
      <w:r>
        <w:rPr>
          <w:sz w:val="24"/>
          <w:szCs w:val="24"/>
        </w:rPr>
        <w:t>02.22.</w:t>
      </w:r>
    </w:p>
    <w:p w:rsidR="002F47B2" w:rsidRPr="00282FA3" w:rsidRDefault="002F47B2" w:rsidP="00914227">
      <w:pPr>
        <w:jc w:val="both"/>
        <w:rPr>
          <w:sz w:val="24"/>
          <w:szCs w:val="24"/>
        </w:rPr>
      </w:pPr>
      <w:r w:rsidRPr="00282FA3">
        <w:rPr>
          <w:sz w:val="24"/>
          <w:szCs w:val="24"/>
        </w:rPr>
        <w:t>Tavaszi szünet:</w:t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 w:rsidRPr="00282FA3">
        <w:rPr>
          <w:sz w:val="24"/>
          <w:szCs w:val="24"/>
        </w:rPr>
        <w:tab/>
      </w:r>
      <w:r>
        <w:rPr>
          <w:sz w:val="24"/>
          <w:szCs w:val="24"/>
        </w:rPr>
        <w:t>2023</w:t>
      </w:r>
      <w:r w:rsidRPr="00282FA3">
        <w:rPr>
          <w:sz w:val="24"/>
          <w:szCs w:val="24"/>
        </w:rPr>
        <w:t xml:space="preserve">. </w:t>
      </w:r>
      <w:r>
        <w:rPr>
          <w:sz w:val="24"/>
          <w:szCs w:val="24"/>
        </w:rPr>
        <w:t>április 6-11</w:t>
      </w:r>
      <w:r w:rsidRPr="00282FA3">
        <w:rPr>
          <w:sz w:val="24"/>
          <w:szCs w:val="24"/>
        </w:rPr>
        <w:t>.</w:t>
      </w:r>
    </w:p>
    <w:p w:rsidR="002F47B2" w:rsidRPr="00282FA3" w:rsidRDefault="002F47B2" w:rsidP="00914227">
      <w:pPr>
        <w:jc w:val="both"/>
        <w:rPr>
          <w:sz w:val="24"/>
          <w:szCs w:val="24"/>
        </w:rPr>
      </w:pPr>
      <w:r w:rsidRPr="00282FA3">
        <w:rPr>
          <w:sz w:val="24"/>
          <w:szCs w:val="24"/>
        </w:rPr>
        <w:t>Utolsó tanítási nap:</w:t>
      </w:r>
      <w:r w:rsidRPr="00282FA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2023</w:t>
      </w:r>
      <w:r w:rsidRPr="00282FA3">
        <w:rPr>
          <w:sz w:val="24"/>
          <w:szCs w:val="24"/>
        </w:rPr>
        <w:t>. június 1</w:t>
      </w:r>
      <w:r>
        <w:rPr>
          <w:sz w:val="24"/>
          <w:szCs w:val="24"/>
        </w:rPr>
        <w:t>5</w:t>
      </w:r>
      <w:r w:rsidRPr="00282FA3">
        <w:rPr>
          <w:sz w:val="24"/>
          <w:szCs w:val="24"/>
        </w:rPr>
        <w:t>.</w:t>
      </w: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Default="002F47B2" w:rsidP="00914227">
      <w:pPr>
        <w:jc w:val="both"/>
        <w:rPr>
          <w:b/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616A0A">
        <w:rPr>
          <w:b/>
          <w:sz w:val="24"/>
          <w:szCs w:val="24"/>
        </w:rPr>
        <w:t>. Iskolai osztályok száma, illetve az egyes osztályokban a tanulók létszáma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616A0A" w:rsidRDefault="002F47B2" w:rsidP="00914227">
      <w:pPr>
        <w:jc w:val="both"/>
        <w:rPr>
          <w:sz w:val="24"/>
          <w:szCs w:val="24"/>
          <w:u w:val="single"/>
        </w:rPr>
      </w:pPr>
      <w:r w:rsidRPr="00616A0A">
        <w:rPr>
          <w:sz w:val="24"/>
          <w:szCs w:val="24"/>
          <w:u w:val="single"/>
        </w:rPr>
        <w:t>Az osztályok és osztálylétszámok: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1"/>
      </w:tblGrid>
      <w:tr w:rsidR="002F47B2" w:rsidRPr="00935264" w:rsidTr="00553AB0">
        <w:tc>
          <w:tcPr>
            <w:tcW w:w="3070" w:type="dxa"/>
          </w:tcPr>
          <w:p w:rsidR="002F47B2" w:rsidRPr="00935264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 w:rsidRPr="00935264">
              <w:rPr>
                <w:b/>
                <w:sz w:val="24"/>
                <w:szCs w:val="24"/>
              </w:rPr>
              <w:t>Osztályok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 w:rsidRPr="00935264">
              <w:rPr>
                <w:b/>
                <w:sz w:val="24"/>
                <w:szCs w:val="24"/>
              </w:rPr>
              <w:t>Osztály létszáma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Fejlesztő</w:t>
            </w:r>
            <w:r>
              <w:rPr>
                <w:sz w:val="24"/>
                <w:szCs w:val="24"/>
              </w:rPr>
              <w:t xml:space="preserve"> 1.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 2.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 3.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5</w:t>
            </w:r>
          </w:p>
        </w:tc>
      </w:tr>
      <w:tr w:rsidR="002F47B2" w:rsidTr="00553AB0">
        <w:tc>
          <w:tcPr>
            <w:tcW w:w="3070" w:type="dxa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Autista</w:t>
            </w:r>
            <w:r>
              <w:rPr>
                <w:sz w:val="24"/>
                <w:szCs w:val="24"/>
              </w:rPr>
              <w:t xml:space="preserve"> 1.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6166F" w:rsidRDefault="002F47B2" w:rsidP="00027F20">
            <w:pPr>
              <w:jc w:val="center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Autista</w:t>
            </w:r>
            <w:r>
              <w:rPr>
                <w:sz w:val="24"/>
                <w:szCs w:val="24"/>
              </w:rPr>
              <w:t xml:space="preserve"> 2.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027F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1-2-3.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7</w:t>
            </w:r>
          </w:p>
        </w:tc>
      </w:tr>
      <w:tr w:rsidR="002F47B2" w:rsidTr="00553AB0">
        <w:tc>
          <w:tcPr>
            <w:tcW w:w="3070" w:type="dxa"/>
          </w:tcPr>
          <w:p w:rsidR="002F47B2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7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6166F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7-8.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553AB0">
        <w:tc>
          <w:tcPr>
            <w:tcW w:w="3070" w:type="dxa"/>
          </w:tcPr>
          <w:p w:rsidR="002F47B2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8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9-10.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 w:rsidRPr="00935264">
              <w:rPr>
                <w:b/>
                <w:i/>
                <w:sz w:val="24"/>
                <w:szCs w:val="24"/>
              </w:rPr>
              <w:t>8</w:t>
            </w:r>
          </w:p>
        </w:tc>
      </w:tr>
      <w:tr w:rsidR="002F47B2" w:rsidTr="00553AB0">
        <w:tc>
          <w:tcPr>
            <w:tcW w:w="3070" w:type="dxa"/>
          </w:tcPr>
          <w:p w:rsidR="002F47B2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I/11.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RPr="006C0AB8" w:rsidTr="00553AB0">
        <w:tc>
          <w:tcPr>
            <w:tcW w:w="3070" w:type="dxa"/>
            <w:shd w:val="clear" w:color="auto" w:fill="D9D9D9"/>
          </w:tcPr>
          <w:p w:rsidR="002F47B2" w:rsidRPr="00B42620" w:rsidRDefault="002F47B2" w:rsidP="00935264">
            <w:pPr>
              <w:jc w:val="center"/>
              <w:rPr>
                <w:sz w:val="24"/>
                <w:szCs w:val="24"/>
              </w:rPr>
            </w:pPr>
            <w:r w:rsidRPr="00B42620">
              <w:rPr>
                <w:sz w:val="24"/>
                <w:szCs w:val="24"/>
              </w:rPr>
              <w:t>I/12.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</w:tr>
      <w:tr w:rsidR="002F47B2" w:rsidRPr="006C0AB8" w:rsidTr="00553AB0">
        <w:tc>
          <w:tcPr>
            <w:tcW w:w="3070" w:type="dxa"/>
          </w:tcPr>
          <w:p w:rsidR="002F47B2" w:rsidRPr="00B42620" w:rsidRDefault="002F47B2" w:rsidP="009352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II./11-</w:t>
            </w:r>
            <w:r w:rsidRPr="00B42620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</w:tr>
      <w:tr w:rsidR="002F47B2" w:rsidTr="00553AB0">
        <w:tc>
          <w:tcPr>
            <w:tcW w:w="3070" w:type="dxa"/>
            <w:shd w:val="clear" w:color="auto" w:fill="D9D9D9"/>
          </w:tcPr>
          <w:p w:rsidR="002F47B2" w:rsidRPr="00B42620" w:rsidRDefault="002F47B2" w:rsidP="0002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II./</w:t>
            </w:r>
            <w:r w:rsidRPr="00B42620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027F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2F47B2" w:rsidTr="00935264">
        <w:tc>
          <w:tcPr>
            <w:tcW w:w="3070" w:type="dxa"/>
          </w:tcPr>
          <w:p w:rsidR="002F47B2" w:rsidRPr="008E5F6A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 w:rsidRPr="008E5F6A">
              <w:rPr>
                <w:b/>
                <w:sz w:val="24"/>
                <w:szCs w:val="24"/>
              </w:rPr>
              <w:t>Összesen</w:t>
            </w:r>
          </w:p>
        </w:tc>
        <w:tc>
          <w:tcPr>
            <w:tcW w:w="3071" w:type="dxa"/>
          </w:tcPr>
          <w:p w:rsidR="002F47B2" w:rsidRPr="008E5F6A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Pr="00C33005" w:rsidRDefault="002F47B2" w:rsidP="00914227">
      <w:pPr>
        <w:numPr>
          <w:ilvl w:val="0"/>
          <w:numId w:val="1"/>
        </w:numPr>
        <w:jc w:val="both"/>
        <w:rPr>
          <w:sz w:val="24"/>
          <w:szCs w:val="24"/>
        </w:rPr>
      </w:pPr>
      <w:r w:rsidRPr="00C33005">
        <w:rPr>
          <w:sz w:val="24"/>
          <w:szCs w:val="24"/>
        </w:rPr>
        <w:t xml:space="preserve">A hátrányos helyzetű tanulók száma: </w:t>
      </w:r>
      <w:r>
        <w:rPr>
          <w:sz w:val="24"/>
          <w:szCs w:val="24"/>
        </w:rPr>
        <w:t>9</w:t>
      </w:r>
      <w:r w:rsidRPr="00C33005">
        <w:rPr>
          <w:sz w:val="24"/>
          <w:szCs w:val="24"/>
        </w:rPr>
        <w:t xml:space="preserve"> fő</w:t>
      </w:r>
    </w:p>
    <w:p w:rsidR="002F47B2" w:rsidRPr="00C33005" w:rsidRDefault="002F47B2" w:rsidP="00914227">
      <w:pPr>
        <w:numPr>
          <w:ilvl w:val="0"/>
          <w:numId w:val="1"/>
        </w:numPr>
        <w:jc w:val="both"/>
        <w:rPr>
          <w:sz w:val="24"/>
          <w:szCs w:val="24"/>
        </w:rPr>
      </w:pPr>
      <w:r w:rsidRPr="00C33005">
        <w:rPr>
          <w:sz w:val="24"/>
          <w:szCs w:val="24"/>
        </w:rPr>
        <w:t>Halmozottan hátrányos helyzetű: 2</w:t>
      </w:r>
      <w:r>
        <w:rPr>
          <w:sz w:val="24"/>
          <w:szCs w:val="24"/>
        </w:rPr>
        <w:t>6</w:t>
      </w:r>
      <w:r w:rsidRPr="00C33005">
        <w:rPr>
          <w:sz w:val="24"/>
          <w:szCs w:val="24"/>
        </w:rPr>
        <w:t xml:space="preserve"> fő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C33005" w:rsidRDefault="002F47B2" w:rsidP="00914227">
      <w:pPr>
        <w:jc w:val="both"/>
        <w:rPr>
          <w:sz w:val="24"/>
          <w:szCs w:val="24"/>
        </w:rPr>
      </w:pPr>
    </w:p>
    <w:p w:rsidR="002F47B2" w:rsidRPr="00616A0A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616A0A">
        <w:rPr>
          <w:b/>
          <w:sz w:val="24"/>
          <w:szCs w:val="24"/>
        </w:rPr>
        <w:t>. Kollégiumi csoportok száma, illetve az egyes csoportokban a tanulói létszám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1"/>
      </w:tblGrid>
      <w:tr w:rsidR="002F47B2" w:rsidRPr="00935264" w:rsidTr="00817CF7">
        <w:tc>
          <w:tcPr>
            <w:tcW w:w="3070" w:type="dxa"/>
          </w:tcPr>
          <w:p w:rsidR="002F47B2" w:rsidRPr="00935264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 w:rsidRPr="00935264">
              <w:rPr>
                <w:b/>
                <w:sz w:val="24"/>
                <w:szCs w:val="24"/>
              </w:rPr>
              <w:t>Csoportok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sz w:val="24"/>
                <w:szCs w:val="24"/>
              </w:rPr>
            </w:pPr>
            <w:r w:rsidRPr="00935264">
              <w:rPr>
                <w:b/>
                <w:sz w:val="24"/>
                <w:szCs w:val="24"/>
              </w:rPr>
              <w:t>Csoport létszám</w:t>
            </w:r>
          </w:p>
        </w:tc>
      </w:tr>
      <w:tr w:rsidR="002F47B2" w:rsidRPr="006C0AB8" w:rsidTr="00817CF7">
        <w:tc>
          <w:tcPr>
            <w:tcW w:w="3070" w:type="dxa"/>
            <w:shd w:val="clear" w:color="auto" w:fill="D9D9D9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1.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</w:t>
            </w:r>
          </w:p>
        </w:tc>
      </w:tr>
      <w:tr w:rsidR="002F47B2" w:rsidRPr="006C0AB8" w:rsidTr="00817CF7">
        <w:tc>
          <w:tcPr>
            <w:tcW w:w="3070" w:type="dxa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2.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</w:tr>
      <w:tr w:rsidR="002F47B2" w:rsidRPr="006C0AB8" w:rsidTr="00817CF7">
        <w:tc>
          <w:tcPr>
            <w:tcW w:w="3070" w:type="dxa"/>
            <w:shd w:val="clear" w:color="auto" w:fill="D9D9D9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3.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</w:tr>
      <w:tr w:rsidR="002F47B2" w:rsidRPr="006C0AB8" w:rsidTr="00817CF7">
        <w:tc>
          <w:tcPr>
            <w:tcW w:w="3070" w:type="dxa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4.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</w:tr>
      <w:tr w:rsidR="002F47B2" w:rsidRPr="006C0AB8" w:rsidTr="00817CF7">
        <w:tc>
          <w:tcPr>
            <w:tcW w:w="3070" w:type="dxa"/>
            <w:shd w:val="clear" w:color="auto" w:fill="D9D9D9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5.</w:t>
            </w:r>
          </w:p>
        </w:tc>
        <w:tc>
          <w:tcPr>
            <w:tcW w:w="3071" w:type="dxa"/>
            <w:shd w:val="clear" w:color="auto" w:fill="D9D9D9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</w:tr>
      <w:tr w:rsidR="002F47B2" w:rsidRPr="006C0AB8" w:rsidTr="00935264">
        <w:tc>
          <w:tcPr>
            <w:tcW w:w="3070" w:type="dxa"/>
          </w:tcPr>
          <w:p w:rsidR="002F47B2" w:rsidRPr="00CE56DD" w:rsidRDefault="002F47B2" w:rsidP="00817CF7">
            <w:pPr>
              <w:jc w:val="center"/>
              <w:rPr>
                <w:sz w:val="24"/>
                <w:szCs w:val="24"/>
              </w:rPr>
            </w:pPr>
            <w:r w:rsidRPr="00CE56DD">
              <w:rPr>
                <w:sz w:val="24"/>
                <w:szCs w:val="24"/>
              </w:rPr>
              <w:t>6.</w:t>
            </w:r>
          </w:p>
        </w:tc>
        <w:tc>
          <w:tcPr>
            <w:tcW w:w="3071" w:type="dxa"/>
          </w:tcPr>
          <w:p w:rsidR="002F47B2" w:rsidRPr="00935264" w:rsidRDefault="002F47B2" w:rsidP="0093526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Pr="001418BE" w:rsidRDefault="002F47B2" w:rsidP="00914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 Kollégium</w:t>
      </w:r>
      <w:r w:rsidRPr="001418BE">
        <w:rPr>
          <w:b/>
          <w:sz w:val="24"/>
          <w:szCs w:val="24"/>
        </w:rPr>
        <w:t>i szabadidős foglalkozások köre</w:t>
      </w:r>
    </w:p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914227">
      <w:pPr>
        <w:jc w:val="both"/>
        <w:rPr>
          <w:sz w:val="24"/>
          <w:szCs w:val="24"/>
        </w:rPr>
      </w:pPr>
      <w:r>
        <w:rPr>
          <w:sz w:val="24"/>
          <w:szCs w:val="24"/>
        </w:rPr>
        <w:t>Szabadidő eltöltését biztosító foglalkozások típusa:</w:t>
      </w:r>
    </w:p>
    <w:p w:rsidR="002F47B2" w:rsidRDefault="002F47B2" w:rsidP="00914227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1"/>
        <w:gridCol w:w="3071"/>
      </w:tblGrid>
      <w:tr w:rsidR="002F47B2" w:rsidRPr="00EC23CA">
        <w:tc>
          <w:tcPr>
            <w:tcW w:w="3070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Szociális készségek fejlesztése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Sport/Művészetek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b/>
                <w:sz w:val="24"/>
                <w:szCs w:val="24"/>
              </w:rPr>
            </w:pPr>
            <w:r w:rsidRPr="00B6166F">
              <w:rPr>
                <w:b/>
                <w:sz w:val="24"/>
                <w:szCs w:val="24"/>
              </w:rPr>
              <w:t>Hobby</w:t>
            </w:r>
          </w:p>
        </w:tc>
      </w:tr>
      <w:tr w:rsidR="002F47B2">
        <w:tc>
          <w:tcPr>
            <w:tcW w:w="3070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Célzott séták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Gyógyúszás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Kézimunka, sport</w:t>
            </w:r>
          </w:p>
        </w:tc>
      </w:tr>
      <w:tr w:rsidR="002F47B2">
        <w:tc>
          <w:tcPr>
            <w:tcW w:w="3070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Önkiszolgálás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Gyógy lovaglás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Fakultáció</w:t>
            </w:r>
          </w:p>
        </w:tc>
      </w:tr>
      <w:tr w:rsidR="002F47B2">
        <w:tc>
          <w:tcPr>
            <w:tcW w:w="3070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Vásárlás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Sportkör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</w:p>
        </w:tc>
      </w:tr>
      <w:tr w:rsidR="002F47B2">
        <w:tc>
          <w:tcPr>
            <w:tcW w:w="3070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  <w:r w:rsidRPr="00B6166F">
              <w:rPr>
                <w:sz w:val="24"/>
                <w:szCs w:val="24"/>
              </w:rPr>
              <w:t>Művészeti csoport</w:t>
            </w:r>
          </w:p>
        </w:tc>
        <w:tc>
          <w:tcPr>
            <w:tcW w:w="3071" w:type="dxa"/>
          </w:tcPr>
          <w:p w:rsidR="002F47B2" w:rsidRPr="00B6166F" w:rsidRDefault="002F47B2" w:rsidP="00B6166F">
            <w:pPr>
              <w:jc w:val="both"/>
              <w:rPr>
                <w:sz w:val="24"/>
                <w:szCs w:val="24"/>
              </w:rPr>
            </w:pPr>
          </w:p>
        </w:tc>
      </w:tr>
    </w:tbl>
    <w:p w:rsidR="002F47B2" w:rsidRDefault="002F47B2" w:rsidP="00914227">
      <w:pPr>
        <w:jc w:val="both"/>
        <w:rPr>
          <w:sz w:val="24"/>
          <w:szCs w:val="24"/>
        </w:rPr>
      </w:pPr>
    </w:p>
    <w:p w:rsidR="002F47B2" w:rsidRDefault="002F47B2" w:rsidP="006C7286">
      <w:pPr>
        <w:jc w:val="both"/>
        <w:rPr>
          <w:sz w:val="24"/>
          <w:szCs w:val="24"/>
        </w:rPr>
      </w:pPr>
    </w:p>
    <w:p w:rsidR="002F47B2" w:rsidRDefault="002F47B2" w:rsidP="006C7286">
      <w:pPr>
        <w:jc w:val="both"/>
        <w:rPr>
          <w:sz w:val="24"/>
          <w:szCs w:val="24"/>
        </w:rPr>
      </w:pPr>
    </w:p>
    <w:p w:rsidR="002F47B2" w:rsidRDefault="002F47B2" w:rsidP="006C7286">
      <w:pPr>
        <w:jc w:val="both"/>
        <w:rPr>
          <w:sz w:val="24"/>
          <w:szCs w:val="24"/>
        </w:rPr>
      </w:pPr>
    </w:p>
    <w:p w:rsidR="002F47B2" w:rsidRDefault="002F47B2" w:rsidP="006C7286">
      <w:pPr>
        <w:jc w:val="both"/>
        <w:rPr>
          <w:sz w:val="24"/>
          <w:szCs w:val="24"/>
        </w:rPr>
      </w:pPr>
    </w:p>
    <w:p w:rsidR="002F47B2" w:rsidRDefault="002F47B2" w:rsidP="006C72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Martonvásár, 2022.09.15.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Botos Imre</w:t>
      </w:r>
    </w:p>
    <w:p w:rsidR="002F47B2" w:rsidRPr="00D94A7A" w:rsidRDefault="002F47B2" w:rsidP="00C868A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int.vez.</w:t>
      </w:r>
    </w:p>
    <w:sectPr w:rsidR="002F47B2" w:rsidRPr="00D94A7A" w:rsidSect="00E57C3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7B2" w:rsidRDefault="002F47B2" w:rsidP="00E57C36">
      <w:r>
        <w:separator/>
      </w:r>
    </w:p>
  </w:endnote>
  <w:endnote w:type="continuationSeparator" w:id="0">
    <w:p w:rsidR="002F47B2" w:rsidRDefault="002F47B2" w:rsidP="00E57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ulim">
    <w:altName w:val="ˇľ?˘¬˘­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7B2" w:rsidRDefault="002F47B2" w:rsidP="00883E6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47B2" w:rsidRDefault="002F47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7B2" w:rsidRDefault="002F47B2" w:rsidP="00883E6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F47B2" w:rsidRDefault="002F47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7B2" w:rsidRDefault="002F47B2" w:rsidP="00E57C36">
      <w:r>
        <w:separator/>
      </w:r>
    </w:p>
  </w:footnote>
  <w:footnote w:type="continuationSeparator" w:id="0">
    <w:p w:rsidR="002F47B2" w:rsidRDefault="002F47B2" w:rsidP="00E57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7B2" w:rsidRDefault="002F47B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51D"/>
    <w:multiLevelType w:val="hybridMultilevel"/>
    <w:tmpl w:val="8C8C7596"/>
    <w:lvl w:ilvl="0" w:tplc="71B0C7F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Gulim" w:eastAsia="Times New Roman" w:hAnsi="Gulim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32F14"/>
    <w:multiLevelType w:val="hybridMultilevel"/>
    <w:tmpl w:val="98626272"/>
    <w:lvl w:ilvl="0" w:tplc="6818BAD4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F051C"/>
    <w:multiLevelType w:val="multilevel"/>
    <w:tmpl w:val="5422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80339AC"/>
    <w:multiLevelType w:val="multilevel"/>
    <w:tmpl w:val="A4BE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1FC537A"/>
    <w:multiLevelType w:val="hybridMultilevel"/>
    <w:tmpl w:val="8046685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5F70FE3"/>
    <w:multiLevelType w:val="hybridMultilevel"/>
    <w:tmpl w:val="87925864"/>
    <w:lvl w:ilvl="0" w:tplc="849852D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84B62C2"/>
    <w:multiLevelType w:val="hybridMultilevel"/>
    <w:tmpl w:val="5422F2B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9593C"/>
    <w:multiLevelType w:val="hybridMultilevel"/>
    <w:tmpl w:val="A4BE87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22D7882"/>
    <w:multiLevelType w:val="hybridMultilevel"/>
    <w:tmpl w:val="DBCC9DC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3584FAA"/>
    <w:multiLevelType w:val="hybridMultilevel"/>
    <w:tmpl w:val="C91A85B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4152A9D"/>
    <w:multiLevelType w:val="hybridMultilevel"/>
    <w:tmpl w:val="EF24C3DE"/>
    <w:lvl w:ilvl="0" w:tplc="71B0C7F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Gulim" w:eastAsia="Times New Roman" w:hAnsi="Gulim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stylePaneFormatFilter w:val="3F0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564"/>
    <w:rsid w:val="00000445"/>
    <w:rsid w:val="00027F20"/>
    <w:rsid w:val="000331EF"/>
    <w:rsid w:val="00033ABD"/>
    <w:rsid w:val="00060772"/>
    <w:rsid w:val="00061421"/>
    <w:rsid w:val="000769B6"/>
    <w:rsid w:val="000A5437"/>
    <w:rsid w:val="000B22BF"/>
    <w:rsid w:val="000F28CE"/>
    <w:rsid w:val="00111839"/>
    <w:rsid w:val="00111F55"/>
    <w:rsid w:val="001131F8"/>
    <w:rsid w:val="001168CA"/>
    <w:rsid w:val="00123BC7"/>
    <w:rsid w:val="001362BA"/>
    <w:rsid w:val="00137F56"/>
    <w:rsid w:val="001418BE"/>
    <w:rsid w:val="001435C7"/>
    <w:rsid w:val="001546D3"/>
    <w:rsid w:val="00165A4F"/>
    <w:rsid w:val="00170BFF"/>
    <w:rsid w:val="00180E0A"/>
    <w:rsid w:val="001850ED"/>
    <w:rsid w:val="001923E7"/>
    <w:rsid w:val="00194808"/>
    <w:rsid w:val="00197559"/>
    <w:rsid w:val="001B5F46"/>
    <w:rsid w:val="001C0AA4"/>
    <w:rsid w:val="001D2D13"/>
    <w:rsid w:val="001D70A3"/>
    <w:rsid w:val="001E269F"/>
    <w:rsid w:val="001E7D9F"/>
    <w:rsid w:val="0020736A"/>
    <w:rsid w:val="00216CFF"/>
    <w:rsid w:val="00226CAE"/>
    <w:rsid w:val="00237350"/>
    <w:rsid w:val="002401D7"/>
    <w:rsid w:val="0026458F"/>
    <w:rsid w:val="00265499"/>
    <w:rsid w:val="00282FA3"/>
    <w:rsid w:val="002842CB"/>
    <w:rsid w:val="00285CAB"/>
    <w:rsid w:val="00290455"/>
    <w:rsid w:val="00291A4F"/>
    <w:rsid w:val="00292062"/>
    <w:rsid w:val="002A3FE1"/>
    <w:rsid w:val="002B61FE"/>
    <w:rsid w:val="002C14AC"/>
    <w:rsid w:val="002C24ED"/>
    <w:rsid w:val="002D70F4"/>
    <w:rsid w:val="002E34FC"/>
    <w:rsid w:val="002E3687"/>
    <w:rsid w:val="002F47B2"/>
    <w:rsid w:val="002F70D1"/>
    <w:rsid w:val="003047C0"/>
    <w:rsid w:val="003202D9"/>
    <w:rsid w:val="0032543A"/>
    <w:rsid w:val="0033260F"/>
    <w:rsid w:val="00335109"/>
    <w:rsid w:val="003353CE"/>
    <w:rsid w:val="00344981"/>
    <w:rsid w:val="00352E66"/>
    <w:rsid w:val="0035530C"/>
    <w:rsid w:val="00375DD9"/>
    <w:rsid w:val="00385273"/>
    <w:rsid w:val="00390EF5"/>
    <w:rsid w:val="00391680"/>
    <w:rsid w:val="003A0E93"/>
    <w:rsid w:val="003A127E"/>
    <w:rsid w:val="003B58AD"/>
    <w:rsid w:val="0040544E"/>
    <w:rsid w:val="004223B5"/>
    <w:rsid w:val="00427B09"/>
    <w:rsid w:val="004544EA"/>
    <w:rsid w:val="00475673"/>
    <w:rsid w:val="00485C06"/>
    <w:rsid w:val="0049270F"/>
    <w:rsid w:val="004A57DD"/>
    <w:rsid w:val="004B09C3"/>
    <w:rsid w:val="004B136F"/>
    <w:rsid w:val="004D781F"/>
    <w:rsid w:val="004E4225"/>
    <w:rsid w:val="004F179B"/>
    <w:rsid w:val="004F22FF"/>
    <w:rsid w:val="00504420"/>
    <w:rsid w:val="0050489E"/>
    <w:rsid w:val="0050753B"/>
    <w:rsid w:val="00513E53"/>
    <w:rsid w:val="0052562B"/>
    <w:rsid w:val="00542AB9"/>
    <w:rsid w:val="00543F65"/>
    <w:rsid w:val="00553AB0"/>
    <w:rsid w:val="00555511"/>
    <w:rsid w:val="005573CD"/>
    <w:rsid w:val="00565EA4"/>
    <w:rsid w:val="005678B9"/>
    <w:rsid w:val="005764FE"/>
    <w:rsid w:val="00577A8D"/>
    <w:rsid w:val="00581FA0"/>
    <w:rsid w:val="00585C83"/>
    <w:rsid w:val="00591C7C"/>
    <w:rsid w:val="005B7E68"/>
    <w:rsid w:val="005C0334"/>
    <w:rsid w:val="005C1DC4"/>
    <w:rsid w:val="005C3BF9"/>
    <w:rsid w:val="005D2843"/>
    <w:rsid w:val="005D564E"/>
    <w:rsid w:val="00616A0A"/>
    <w:rsid w:val="00633523"/>
    <w:rsid w:val="0064145A"/>
    <w:rsid w:val="006442CD"/>
    <w:rsid w:val="00666C0A"/>
    <w:rsid w:val="00666CF2"/>
    <w:rsid w:val="00673A0B"/>
    <w:rsid w:val="006A1138"/>
    <w:rsid w:val="006A7BAC"/>
    <w:rsid w:val="006C0AB8"/>
    <w:rsid w:val="006C7286"/>
    <w:rsid w:val="006F73F2"/>
    <w:rsid w:val="007004E3"/>
    <w:rsid w:val="00736BCA"/>
    <w:rsid w:val="00750C0A"/>
    <w:rsid w:val="0075275C"/>
    <w:rsid w:val="00794D54"/>
    <w:rsid w:val="007A5999"/>
    <w:rsid w:val="007C0C40"/>
    <w:rsid w:val="007E26E0"/>
    <w:rsid w:val="007F6805"/>
    <w:rsid w:val="00800726"/>
    <w:rsid w:val="008024F3"/>
    <w:rsid w:val="00805660"/>
    <w:rsid w:val="0081325C"/>
    <w:rsid w:val="00817CF7"/>
    <w:rsid w:val="00821927"/>
    <w:rsid w:val="00832780"/>
    <w:rsid w:val="00855A10"/>
    <w:rsid w:val="008638E5"/>
    <w:rsid w:val="008660CF"/>
    <w:rsid w:val="00875F56"/>
    <w:rsid w:val="00880879"/>
    <w:rsid w:val="00883E6F"/>
    <w:rsid w:val="0089249A"/>
    <w:rsid w:val="008A0612"/>
    <w:rsid w:val="008A07CA"/>
    <w:rsid w:val="008C4F63"/>
    <w:rsid w:val="008E2B22"/>
    <w:rsid w:val="008E5F6A"/>
    <w:rsid w:val="008E7E7C"/>
    <w:rsid w:val="008F230F"/>
    <w:rsid w:val="00902D62"/>
    <w:rsid w:val="00914227"/>
    <w:rsid w:val="0091634A"/>
    <w:rsid w:val="0092226F"/>
    <w:rsid w:val="00926B7A"/>
    <w:rsid w:val="009335EC"/>
    <w:rsid w:val="00935264"/>
    <w:rsid w:val="00940D53"/>
    <w:rsid w:val="009475A2"/>
    <w:rsid w:val="009543C7"/>
    <w:rsid w:val="009706C9"/>
    <w:rsid w:val="00981851"/>
    <w:rsid w:val="00995464"/>
    <w:rsid w:val="009A50B9"/>
    <w:rsid w:val="009B40A5"/>
    <w:rsid w:val="009C69A4"/>
    <w:rsid w:val="009E2294"/>
    <w:rsid w:val="009E5023"/>
    <w:rsid w:val="00A06600"/>
    <w:rsid w:val="00A1442D"/>
    <w:rsid w:val="00A15A5A"/>
    <w:rsid w:val="00A579EB"/>
    <w:rsid w:val="00A705EA"/>
    <w:rsid w:val="00A76236"/>
    <w:rsid w:val="00A82D4C"/>
    <w:rsid w:val="00A9791B"/>
    <w:rsid w:val="00AC45F0"/>
    <w:rsid w:val="00AD334D"/>
    <w:rsid w:val="00AF55C4"/>
    <w:rsid w:val="00B004EB"/>
    <w:rsid w:val="00B00F2A"/>
    <w:rsid w:val="00B11012"/>
    <w:rsid w:val="00B21495"/>
    <w:rsid w:val="00B34269"/>
    <w:rsid w:val="00B42620"/>
    <w:rsid w:val="00B434BF"/>
    <w:rsid w:val="00B4592D"/>
    <w:rsid w:val="00B46939"/>
    <w:rsid w:val="00B5166C"/>
    <w:rsid w:val="00B5345C"/>
    <w:rsid w:val="00B6166F"/>
    <w:rsid w:val="00B666C3"/>
    <w:rsid w:val="00B72E55"/>
    <w:rsid w:val="00B87972"/>
    <w:rsid w:val="00B915AD"/>
    <w:rsid w:val="00BA7A15"/>
    <w:rsid w:val="00BC6229"/>
    <w:rsid w:val="00BD528F"/>
    <w:rsid w:val="00BE02ED"/>
    <w:rsid w:val="00BE122E"/>
    <w:rsid w:val="00BE4F4F"/>
    <w:rsid w:val="00C0088A"/>
    <w:rsid w:val="00C114A6"/>
    <w:rsid w:val="00C22708"/>
    <w:rsid w:val="00C31564"/>
    <w:rsid w:val="00C33005"/>
    <w:rsid w:val="00C476B6"/>
    <w:rsid w:val="00C522FD"/>
    <w:rsid w:val="00C66F93"/>
    <w:rsid w:val="00C67419"/>
    <w:rsid w:val="00C841C9"/>
    <w:rsid w:val="00C868A7"/>
    <w:rsid w:val="00C87A3E"/>
    <w:rsid w:val="00CA096A"/>
    <w:rsid w:val="00CB7959"/>
    <w:rsid w:val="00CD323B"/>
    <w:rsid w:val="00CE446F"/>
    <w:rsid w:val="00CE51D2"/>
    <w:rsid w:val="00CE56DD"/>
    <w:rsid w:val="00CE647A"/>
    <w:rsid w:val="00D0719F"/>
    <w:rsid w:val="00D116DF"/>
    <w:rsid w:val="00D15F6A"/>
    <w:rsid w:val="00D22746"/>
    <w:rsid w:val="00D32448"/>
    <w:rsid w:val="00D5799F"/>
    <w:rsid w:val="00D6436F"/>
    <w:rsid w:val="00D80E37"/>
    <w:rsid w:val="00D8167C"/>
    <w:rsid w:val="00D93DF0"/>
    <w:rsid w:val="00D94A7A"/>
    <w:rsid w:val="00DB3403"/>
    <w:rsid w:val="00DC53D0"/>
    <w:rsid w:val="00DE11D6"/>
    <w:rsid w:val="00DE34E1"/>
    <w:rsid w:val="00DE43C5"/>
    <w:rsid w:val="00DE7CF1"/>
    <w:rsid w:val="00DF66DA"/>
    <w:rsid w:val="00E20088"/>
    <w:rsid w:val="00E2779B"/>
    <w:rsid w:val="00E37148"/>
    <w:rsid w:val="00E44058"/>
    <w:rsid w:val="00E57C36"/>
    <w:rsid w:val="00E6112A"/>
    <w:rsid w:val="00E64356"/>
    <w:rsid w:val="00E7559B"/>
    <w:rsid w:val="00E75A7F"/>
    <w:rsid w:val="00E8787F"/>
    <w:rsid w:val="00EA358E"/>
    <w:rsid w:val="00EA6690"/>
    <w:rsid w:val="00EB5F41"/>
    <w:rsid w:val="00EC23CA"/>
    <w:rsid w:val="00EC391A"/>
    <w:rsid w:val="00EC5440"/>
    <w:rsid w:val="00ED4DED"/>
    <w:rsid w:val="00EF340A"/>
    <w:rsid w:val="00F159AC"/>
    <w:rsid w:val="00F3021E"/>
    <w:rsid w:val="00F42336"/>
    <w:rsid w:val="00F43A7F"/>
    <w:rsid w:val="00F51952"/>
    <w:rsid w:val="00F525BB"/>
    <w:rsid w:val="00F74C65"/>
    <w:rsid w:val="00F80794"/>
    <w:rsid w:val="00F9230F"/>
    <w:rsid w:val="00F95E28"/>
    <w:rsid w:val="00FA4C0B"/>
    <w:rsid w:val="00FC7D95"/>
    <w:rsid w:val="00FF1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27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914227"/>
    <w:pPr>
      <w:tabs>
        <w:tab w:val="center" w:pos="4536"/>
        <w:tab w:val="right" w:pos="9072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6915"/>
    <w:rPr>
      <w:rFonts w:ascii="Times New Roman" w:eastAsia="Times New Roman" w:hAnsi="Times New Roman"/>
      <w:sz w:val="20"/>
      <w:szCs w:val="20"/>
    </w:rPr>
  </w:style>
  <w:style w:type="character" w:customStyle="1" w:styleId="HeaderChar1">
    <w:name w:val="Header Char1"/>
    <w:link w:val="Header"/>
    <w:uiPriority w:val="99"/>
    <w:locked/>
    <w:rsid w:val="00914227"/>
    <w:rPr>
      <w:rFonts w:ascii="Times New Roman" w:hAnsi="Times New Roman"/>
      <w:sz w:val="20"/>
      <w:lang w:eastAsia="hu-HU"/>
    </w:rPr>
  </w:style>
  <w:style w:type="paragraph" w:styleId="Footer">
    <w:name w:val="footer"/>
    <w:basedOn w:val="Normal"/>
    <w:link w:val="FooterChar1"/>
    <w:uiPriority w:val="99"/>
    <w:rsid w:val="00914227"/>
    <w:pPr>
      <w:tabs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6915"/>
    <w:rPr>
      <w:rFonts w:ascii="Times New Roman" w:eastAsia="Times New Roman" w:hAnsi="Times New Roman"/>
      <w:sz w:val="20"/>
      <w:szCs w:val="20"/>
    </w:rPr>
  </w:style>
  <w:style w:type="character" w:customStyle="1" w:styleId="FooterChar1">
    <w:name w:val="Footer Char1"/>
    <w:link w:val="Footer"/>
    <w:uiPriority w:val="99"/>
    <w:locked/>
    <w:rsid w:val="00914227"/>
    <w:rPr>
      <w:rFonts w:ascii="Times New Roman" w:hAnsi="Times New Roman"/>
      <w:sz w:val="20"/>
      <w:lang w:eastAsia="hu-HU"/>
    </w:rPr>
  </w:style>
  <w:style w:type="table" w:styleId="TableGrid">
    <w:name w:val="Table Grid"/>
    <w:basedOn w:val="TableNormal"/>
    <w:uiPriority w:val="99"/>
    <w:rsid w:val="00914227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914227"/>
  </w:style>
  <w:style w:type="paragraph" w:styleId="BalloonText">
    <w:name w:val="Balloon Text"/>
    <w:basedOn w:val="Normal"/>
    <w:link w:val="BalloonTextChar1"/>
    <w:uiPriority w:val="99"/>
    <w:rsid w:val="008638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15"/>
    <w:rPr>
      <w:rFonts w:ascii="Times New Roman" w:eastAsia="Times New Roman" w:hAnsi="Times New Roman"/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8638E5"/>
    <w:rPr>
      <w:rFonts w:ascii="Segoe UI" w:hAnsi="Segoe UI"/>
      <w:sz w:val="18"/>
    </w:rPr>
  </w:style>
  <w:style w:type="paragraph" w:styleId="NormalWeb">
    <w:name w:val="Normal (Web)"/>
    <w:basedOn w:val="Normal"/>
    <w:uiPriority w:val="99"/>
    <w:rsid w:val="00A76236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A76236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6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719</TotalTime>
  <Pages>8</Pages>
  <Words>1241</Words>
  <Characters>8570</Characters>
  <Application>Microsoft Office Outlook</Application>
  <DocSecurity>0</DocSecurity>
  <Lines>0</Lines>
  <Paragraphs>0</Paragraphs>
  <ScaleCrop>false</ScaleCrop>
  <Company>Kollegium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Fejér Megyei Pápay Ágoston Általános Iskola, Készségfejlesztő Speciális Szakiskola és</dc:title>
  <dc:subject/>
  <dc:creator>User17</dc:creator>
  <cp:keywords/>
  <dc:description/>
  <cp:lastModifiedBy>Júzer</cp:lastModifiedBy>
  <cp:revision>3</cp:revision>
  <cp:lastPrinted>2017-02-13T12:04:00Z</cp:lastPrinted>
  <dcterms:created xsi:type="dcterms:W3CDTF">2022-12-10T22:11:00Z</dcterms:created>
  <dcterms:modified xsi:type="dcterms:W3CDTF">2022-12-11T10:07:00Z</dcterms:modified>
</cp:coreProperties>
</file>